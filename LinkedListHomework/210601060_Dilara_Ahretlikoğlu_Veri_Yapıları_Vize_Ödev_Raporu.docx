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8848F" w14:textId="20CE43A4" w:rsidR="00952F7D" w:rsidRPr="007A4821" w:rsidRDefault="00DF198B" w:rsidP="00DF198B">
      <w:pPr>
        <w:pStyle w:val="GrafikYerareti"/>
      </w:pPr>
      <w:r w:rsidRPr="007A4821">
        <w:rPr>
          <w:noProof/>
          <w:lang w:bidi="tr-TR"/>
        </w:rPr>
        <w:drawing>
          <wp:anchor distT="0" distB="0" distL="114300" distR="114300" simplePos="0" relativeHeight="251658240" behindDoc="1" locked="0" layoutInCell="1" allowOverlap="1" wp14:anchorId="64D6CEB4" wp14:editId="0725A9E8">
            <wp:simplePos x="0" y="0"/>
            <wp:positionH relativeFrom="margin">
              <wp:align>left</wp:align>
            </wp:positionH>
            <wp:positionV relativeFrom="margin">
              <wp:align>top</wp:align>
            </wp:positionV>
            <wp:extent cx="6858000" cy="9144000"/>
            <wp:effectExtent l="0" t="0" r="0" b="0"/>
            <wp:wrapNone/>
            <wp:docPr id="1" name="Resim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7A4821" w14:paraId="24152BD2" w14:textId="77777777" w:rsidTr="00185F4A">
        <w:trPr>
          <w:trHeight w:val="1083"/>
        </w:trPr>
        <w:tc>
          <w:tcPr>
            <w:tcW w:w="10790" w:type="dxa"/>
            <w:gridSpan w:val="9"/>
          </w:tcPr>
          <w:p w14:paraId="672225E8" w14:textId="77777777" w:rsidR="00DF198B" w:rsidRPr="007A4821" w:rsidRDefault="00DF198B"/>
        </w:tc>
      </w:tr>
      <w:tr w:rsidR="00DF198B" w:rsidRPr="007A4821" w14:paraId="549D5655" w14:textId="77777777" w:rsidTr="00185F4A">
        <w:trPr>
          <w:trHeight w:val="1068"/>
        </w:trPr>
        <w:tc>
          <w:tcPr>
            <w:tcW w:w="1198" w:type="dxa"/>
            <w:gridSpan w:val="2"/>
            <w:tcBorders>
              <w:right w:val="single" w:sz="18" w:space="0" w:color="476166" w:themeColor="accent1"/>
            </w:tcBorders>
          </w:tcPr>
          <w:p w14:paraId="5B3ED867" w14:textId="77777777" w:rsidR="00DF198B" w:rsidRPr="007A4821"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500BB57" w14:textId="03F5E919" w:rsidR="002B5F63" w:rsidRPr="002B5F63" w:rsidRDefault="002B5F63" w:rsidP="002B5F63">
            <w:pPr>
              <w:pStyle w:val="Balk1"/>
            </w:pPr>
            <w:r>
              <w:t>Veri Yapıları Vize Ödev Raporu</w:t>
            </w:r>
          </w:p>
        </w:tc>
        <w:tc>
          <w:tcPr>
            <w:tcW w:w="1199" w:type="dxa"/>
            <w:gridSpan w:val="2"/>
            <w:tcBorders>
              <w:left w:val="single" w:sz="18" w:space="0" w:color="476166" w:themeColor="accent1"/>
            </w:tcBorders>
          </w:tcPr>
          <w:p w14:paraId="581FBCDD" w14:textId="77777777" w:rsidR="00DF198B" w:rsidRPr="007A4821" w:rsidRDefault="00DF198B"/>
        </w:tc>
      </w:tr>
      <w:tr w:rsidR="00DF198B" w:rsidRPr="007A4821" w14:paraId="59CE3B7D" w14:textId="77777777" w:rsidTr="00185F4A">
        <w:trPr>
          <w:trHeight w:val="1837"/>
        </w:trPr>
        <w:tc>
          <w:tcPr>
            <w:tcW w:w="1170" w:type="dxa"/>
          </w:tcPr>
          <w:p w14:paraId="3305D1DF" w14:textId="77777777" w:rsidR="00DF198B" w:rsidRPr="007A4821" w:rsidRDefault="00DF198B"/>
        </w:tc>
        <w:tc>
          <w:tcPr>
            <w:tcW w:w="8460" w:type="dxa"/>
            <w:gridSpan w:val="7"/>
          </w:tcPr>
          <w:p w14:paraId="01512D6F" w14:textId="77777777" w:rsidR="00DF198B" w:rsidRPr="007A4821" w:rsidRDefault="00DF198B"/>
        </w:tc>
        <w:tc>
          <w:tcPr>
            <w:tcW w:w="1160" w:type="dxa"/>
          </w:tcPr>
          <w:p w14:paraId="2248B180" w14:textId="77777777" w:rsidR="00DF198B" w:rsidRPr="007A4821" w:rsidRDefault="00DF198B"/>
        </w:tc>
      </w:tr>
      <w:tr w:rsidR="00DF198B" w:rsidRPr="007A4821" w14:paraId="77210990" w14:textId="77777777" w:rsidTr="00185F4A">
        <w:trPr>
          <w:trHeight w:val="929"/>
        </w:trPr>
        <w:tc>
          <w:tcPr>
            <w:tcW w:w="2397" w:type="dxa"/>
            <w:gridSpan w:val="4"/>
          </w:tcPr>
          <w:p w14:paraId="57CD1465" w14:textId="77777777" w:rsidR="00DF198B" w:rsidRPr="007A4821" w:rsidRDefault="00DF198B"/>
        </w:tc>
        <w:tc>
          <w:tcPr>
            <w:tcW w:w="5995" w:type="dxa"/>
            <w:shd w:val="clear" w:color="auto" w:fill="FFFFFF" w:themeFill="background1"/>
          </w:tcPr>
          <w:p w14:paraId="71945116" w14:textId="77777777" w:rsidR="00DF198B" w:rsidRPr="007A4821" w:rsidRDefault="00DF198B" w:rsidP="00DF198B">
            <w:pPr>
              <w:jc w:val="center"/>
              <w:rPr>
                <w:rFonts w:ascii="Georgia" w:hAnsi="Georgia"/>
                <w:sz w:val="48"/>
                <w:szCs w:val="48"/>
              </w:rPr>
            </w:pPr>
          </w:p>
        </w:tc>
        <w:tc>
          <w:tcPr>
            <w:tcW w:w="2398" w:type="dxa"/>
            <w:gridSpan w:val="4"/>
          </w:tcPr>
          <w:p w14:paraId="61F7B67F" w14:textId="77777777" w:rsidR="00DF198B" w:rsidRPr="007A4821" w:rsidRDefault="00DF198B"/>
        </w:tc>
      </w:tr>
      <w:tr w:rsidR="00DF198B" w:rsidRPr="007A4821" w14:paraId="427B62D0" w14:textId="77777777" w:rsidTr="00185F4A">
        <w:trPr>
          <w:trHeight w:val="1460"/>
        </w:trPr>
        <w:tc>
          <w:tcPr>
            <w:tcW w:w="2397" w:type="dxa"/>
            <w:gridSpan w:val="4"/>
          </w:tcPr>
          <w:p w14:paraId="4978DAF0" w14:textId="77777777" w:rsidR="00DF198B" w:rsidRPr="007A4821" w:rsidRDefault="00DF198B"/>
        </w:tc>
        <w:tc>
          <w:tcPr>
            <w:tcW w:w="5995" w:type="dxa"/>
            <w:shd w:val="clear" w:color="auto" w:fill="FFFFFF" w:themeFill="background1"/>
          </w:tcPr>
          <w:p w14:paraId="2247176E" w14:textId="77777777" w:rsidR="002B5F63" w:rsidRDefault="002B5F63" w:rsidP="00874FE7">
            <w:pPr>
              <w:pStyle w:val="Balk2"/>
            </w:pPr>
            <w:r>
              <w:t xml:space="preserve">Dilara </w:t>
            </w:r>
          </w:p>
          <w:p w14:paraId="3C740C51" w14:textId="3D813E7D" w:rsidR="00DF198B" w:rsidRPr="007A4821" w:rsidRDefault="002B5F63" w:rsidP="00874FE7">
            <w:pPr>
              <w:pStyle w:val="Balk2"/>
            </w:pPr>
            <w:r>
              <w:t>Ahretlikoğlu</w:t>
            </w:r>
          </w:p>
        </w:tc>
        <w:tc>
          <w:tcPr>
            <w:tcW w:w="2398" w:type="dxa"/>
            <w:gridSpan w:val="4"/>
          </w:tcPr>
          <w:p w14:paraId="4B09652E" w14:textId="77777777" w:rsidR="00DF198B" w:rsidRPr="007A4821" w:rsidRDefault="00DF198B"/>
        </w:tc>
      </w:tr>
      <w:tr w:rsidR="00DF198B" w:rsidRPr="007A4821" w14:paraId="7F199312" w14:textId="77777777" w:rsidTr="009611A0">
        <w:trPr>
          <w:trHeight w:val="7272"/>
        </w:trPr>
        <w:tc>
          <w:tcPr>
            <w:tcW w:w="2397" w:type="dxa"/>
            <w:gridSpan w:val="4"/>
            <w:vAlign w:val="bottom"/>
          </w:tcPr>
          <w:p w14:paraId="128A9BE2" w14:textId="77777777" w:rsidR="00DF198B" w:rsidRPr="007A4821"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A8AEA2A" w14:textId="3EEF4FDB" w:rsidR="00DF198B" w:rsidRPr="007A4821" w:rsidRDefault="002B5F63" w:rsidP="00874FE7">
            <w:pPr>
              <w:pStyle w:val="Balk3"/>
            </w:pPr>
            <w:r>
              <w:t>09.04.2023</w:t>
            </w:r>
          </w:p>
          <w:p w14:paraId="6E464EE2" w14:textId="77777777" w:rsidR="00874FE7" w:rsidRPr="007A4821" w:rsidRDefault="00000000" w:rsidP="00874FE7">
            <w:pPr>
              <w:pStyle w:val="Balk3"/>
            </w:pPr>
            <w:sdt>
              <w:sdtPr>
                <w:id w:val="-1516760087"/>
                <w:placeholder>
                  <w:docPart w:val="6F4C628FA07F4F7A9A49F4EF9D79D2D6"/>
                </w:placeholder>
                <w:temporary/>
                <w:showingPlcHdr/>
                <w15:appearance w15:val="hidden"/>
              </w:sdtPr>
              <w:sdtContent>
                <w:r w:rsidR="00874FE7" w:rsidRPr="007A4821">
                  <w:rPr>
                    <w:lang w:bidi="tr-TR"/>
                  </w:rPr>
                  <w:t>—</w:t>
                </w:r>
              </w:sdtContent>
            </w:sdt>
          </w:p>
          <w:p w14:paraId="1A4D1716" w14:textId="1AAD4FFC" w:rsidR="00DF198B" w:rsidRPr="007A4821" w:rsidRDefault="002B5F63" w:rsidP="00874FE7">
            <w:pPr>
              <w:pStyle w:val="Balk3"/>
            </w:pPr>
            <w:r>
              <w:t>210601060</w:t>
            </w:r>
          </w:p>
          <w:p w14:paraId="1A7B5886" w14:textId="77777777" w:rsidR="00DF198B" w:rsidRPr="007A4821" w:rsidRDefault="00000000" w:rsidP="00874FE7">
            <w:pPr>
              <w:pStyle w:val="Balk3"/>
            </w:pPr>
            <w:sdt>
              <w:sdtPr>
                <w:id w:val="1492440299"/>
                <w:placeholder>
                  <w:docPart w:val="AF36DDE2AF674052BF02AF36D7711536"/>
                </w:placeholder>
                <w:temporary/>
                <w:showingPlcHdr/>
                <w15:appearance w15:val="hidden"/>
              </w:sdtPr>
              <w:sdtContent>
                <w:r w:rsidR="00874FE7" w:rsidRPr="007A4821">
                  <w:rPr>
                    <w:lang w:bidi="tr-TR"/>
                  </w:rPr>
                  <w:t>—</w:t>
                </w:r>
              </w:sdtContent>
            </w:sdt>
          </w:p>
          <w:p w14:paraId="08FFC2A2" w14:textId="452C1472" w:rsidR="00DF198B" w:rsidRPr="007A4821" w:rsidRDefault="002B5F63" w:rsidP="00874FE7">
            <w:pPr>
              <w:pStyle w:val="Balk3"/>
            </w:pPr>
            <w:r>
              <w:t>Nihan Özbaltan</w:t>
            </w:r>
          </w:p>
          <w:p w14:paraId="56DA6BEF" w14:textId="77777777" w:rsidR="00DF198B" w:rsidRPr="007A4821" w:rsidRDefault="00DF198B" w:rsidP="00DF198B"/>
        </w:tc>
        <w:tc>
          <w:tcPr>
            <w:tcW w:w="2398" w:type="dxa"/>
            <w:gridSpan w:val="4"/>
            <w:vAlign w:val="bottom"/>
          </w:tcPr>
          <w:p w14:paraId="146B9AAD" w14:textId="77777777" w:rsidR="00DF198B" w:rsidRPr="007A4821" w:rsidRDefault="00DF198B" w:rsidP="00DF198B">
            <w:pPr>
              <w:jc w:val="center"/>
            </w:pPr>
          </w:p>
        </w:tc>
      </w:tr>
      <w:tr w:rsidR="00DF198B" w:rsidRPr="007A4821" w14:paraId="2C3C9327" w14:textId="77777777" w:rsidTr="00185F4A">
        <w:tc>
          <w:tcPr>
            <w:tcW w:w="2340" w:type="dxa"/>
            <w:gridSpan w:val="3"/>
          </w:tcPr>
          <w:p w14:paraId="132C0A89" w14:textId="77777777" w:rsidR="00DF198B" w:rsidRPr="007A4821" w:rsidRDefault="00DF198B"/>
        </w:tc>
        <w:tc>
          <w:tcPr>
            <w:tcW w:w="6120" w:type="dxa"/>
            <w:gridSpan w:val="3"/>
          </w:tcPr>
          <w:p w14:paraId="1B9CD9F3" w14:textId="77777777" w:rsidR="00DF198B" w:rsidRPr="007A4821" w:rsidRDefault="00DF198B"/>
        </w:tc>
        <w:tc>
          <w:tcPr>
            <w:tcW w:w="2330" w:type="dxa"/>
            <w:gridSpan w:val="3"/>
          </w:tcPr>
          <w:p w14:paraId="6B62113F" w14:textId="77777777" w:rsidR="00DF198B" w:rsidRPr="007A4821" w:rsidRDefault="00DF198B"/>
        </w:tc>
      </w:tr>
    </w:tbl>
    <w:p w14:paraId="2AE5FCFC" w14:textId="18444FD1" w:rsidR="00DF198B" w:rsidRPr="007A4821" w:rsidRDefault="00DF198B"/>
    <w:p w14:paraId="542723C4" w14:textId="3588DEF5" w:rsidR="009611A0" w:rsidRPr="007A4821" w:rsidRDefault="009611A0"/>
    <w:p w14:paraId="7C93F655" w14:textId="27788621" w:rsidR="009611A0" w:rsidRPr="007A4821" w:rsidRDefault="009611A0"/>
    <w:p w14:paraId="535E1CCE" w14:textId="52EB0562" w:rsidR="009611A0" w:rsidRPr="007A4821" w:rsidRDefault="009611A0"/>
    <w:p w14:paraId="5C83E37A" w14:textId="77777777" w:rsidR="009611A0" w:rsidRPr="007A4821" w:rsidRDefault="009611A0"/>
    <w:p w14:paraId="4ABA9497" w14:textId="51CF5AF5" w:rsidR="00DF198B" w:rsidRPr="007A4821" w:rsidRDefault="002D2200" w:rsidP="002D2200">
      <w:pPr>
        <w:pStyle w:val="GrafikYerareti"/>
      </w:pPr>
      <w:r w:rsidRPr="007A4821">
        <w:rPr>
          <w:noProof/>
          <w:lang w:bidi="tr-TR"/>
        </w:rPr>
        <mc:AlternateContent>
          <mc:Choice Requires="wps">
            <w:drawing>
              <wp:anchor distT="0" distB="0" distL="114300" distR="114300" simplePos="0" relativeHeight="251657215" behindDoc="1" locked="0" layoutInCell="1" allowOverlap="1" wp14:anchorId="59E18878" wp14:editId="3C3D5962">
                <wp:simplePos x="0" y="0"/>
                <wp:positionH relativeFrom="column">
                  <wp:posOffset>9525</wp:posOffset>
                </wp:positionH>
                <wp:positionV relativeFrom="paragraph">
                  <wp:posOffset>7620</wp:posOffset>
                </wp:positionV>
                <wp:extent cx="6857365" cy="9486900"/>
                <wp:effectExtent l="0" t="0" r="635" b="0"/>
                <wp:wrapNone/>
                <wp:docPr id="2" name="Dikdörtgen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486900"/>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C80D" id="Dikdörtgen 2" o:spid="_x0000_s1026" alt="&quot;&quot;" style="position:absolute;margin-left:.75pt;margin-top:.6pt;width:539.95pt;height:747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" fillcolor="#476166 [3204]" stroked="f" strokeweight="2pt">
                <v:stroke miterlimit="4"/>
                <v:textbox inset="3pt,3pt,3pt,3pt"/>
              </v:rect>
            </w:pict>
          </mc:Fallback>
        </mc:AlternateContent>
      </w:r>
      <w:r w:rsidRPr="007A4821">
        <w:rPr>
          <w:noProof/>
          <w:lang w:bidi="tr-TR"/>
        </w:rPr>
        <w:drawing>
          <wp:anchor distT="0" distB="0" distL="114300" distR="114300" simplePos="0" relativeHeight="251660288" behindDoc="1" locked="0" layoutInCell="1" allowOverlap="1" wp14:anchorId="189ACCC3" wp14:editId="05AE053F">
            <wp:simplePos x="0" y="0"/>
            <wp:positionH relativeFrom="margin">
              <wp:align>center</wp:align>
            </wp:positionH>
            <wp:positionV relativeFrom="paragraph">
              <wp:align>top</wp:align>
            </wp:positionV>
            <wp:extent cx="6858000" cy="9526905"/>
            <wp:effectExtent l="0" t="0" r="0" b="0"/>
            <wp:wrapNone/>
            <wp:docPr id="3" name="Resim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526905"/>
                    </a:xfrm>
                    <a:prstGeom prst="rect">
                      <a:avLst/>
                    </a:prstGeom>
                  </pic:spPr>
                </pic:pic>
              </a:graphicData>
            </a:graphic>
            <wp14:sizeRelH relativeFrom="page">
              <wp14:pctWidth>0</wp14:pctWidth>
            </wp14:sizeRelH>
            <wp14:sizeRelV relativeFrom="page">
              <wp14:pctHeight>0</wp14:pctHeight>
            </wp14:sizeRelV>
          </wp:anchor>
        </w:drawing>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7A4821" w14:paraId="7EDE4391" w14:textId="77777777" w:rsidTr="00185F4A">
        <w:trPr>
          <w:trHeight w:val="1152"/>
        </w:trPr>
        <w:tc>
          <w:tcPr>
            <w:tcW w:w="2158" w:type="dxa"/>
          </w:tcPr>
          <w:p w14:paraId="72E33374" w14:textId="77777777" w:rsidR="002D2200" w:rsidRPr="007A4821" w:rsidRDefault="002D2200"/>
        </w:tc>
        <w:tc>
          <w:tcPr>
            <w:tcW w:w="2158" w:type="dxa"/>
            <w:gridSpan w:val="3"/>
            <w:tcBorders>
              <w:bottom w:val="single" w:sz="18" w:space="0" w:color="476166" w:themeColor="accent1"/>
            </w:tcBorders>
          </w:tcPr>
          <w:p w14:paraId="1139D7BD" w14:textId="77777777" w:rsidR="002D2200" w:rsidRPr="007A4821" w:rsidRDefault="002D2200"/>
        </w:tc>
        <w:tc>
          <w:tcPr>
            <w:tcW w:w="2158" w:type="dxa"/>
            <w:tcBorders>
              <w:bottom w:val="single" w:sz="18" w:space="0" w:color="476166" w:themeColor="accent1"/>
            </w:tcBorders>
          </w:tcPr>
          <w:p w14:paraId="73162508" w14:textId="77777777" w:rsidR="002D2200" w:rsidRPr="007A4821" w:rsidRDefault="002D2200"/>
        </w:tc>
        <w:tc>
          <w:tcPr>
            <w:tcW w:w="2167" w:type="dxa"/>
            <w:gridSpan w:val="3"/>
            <w:tcBorders>
              <w:bottom w:val="single" w:sz="18" w:space="0" w:color="476166" w:themeColor="accent1"/>
            </w:tcBorders>
          </w:tcPr>
          <w:p w14:paraId="339786AA" w14:textId="77777777" w:rsidR="002D2200" w:rsidRPr="007A4821" w:rsidRDefault="002D2200"/>
        </w:tc>
        <w:tc>
          <w:tcPr>
            <w:tcW w:w="2158" w:type="dxa"/>
          </w:tcPr>
          <w:p w14:paraId="5715EAD1" w14:textId="77777777" w:rsidR="002D2200" w:rsidRPr="007A4821" w:rsidRDefault="002D2200"/>
        </w:tc>
      </w:tr>
      <w:tr w:rsidR="002D2200" w:rsidRPr="007A4821" w14:paraId="09BCC1FC" w14:textId="77777777" w:rsidTr="00185F4A">
        <w:trPr>
          <w:trHeight w:val="664"/>
        </w:trPr>
        <w:tc>
          <w:tcPr>
            <w:tcW w:w="2158" w:type="dxa"/>
            <w:tcBorders>
              <w:right w:val="single" w:sz="18" w:space="0" w:color="476166" w:themeColor="accent1"/>
            </w:tcBorders>
          </w:tcPr>
          <w:p w14:paraId="2FD3043E" w14:textId="77777777" w:rsidR="002D2200" w:rsidRPr="007A4821"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D568E06" w14:textId="77777777" w:rsidR="002D2200" w:rsidRPr="007A4821" w:rsidRDefault="00000000" w:rsidP="00874FE7">
            <w:pPr>
              <w:pStyle w:val="Balk4"/>
            </w:pPr>
            <w:sdt>
              <w:sdtPr>
                <w:id w:val="-621303809"/>
                <w:placeholder>
                  <w:docPart w:val="507F19D20828464CB7BB6F0FDDF3680A"/>
                </w:placeholder>
                <w:temporary/>
                <w:showingPlcHdr/>
                <w15:appearance w15:val="hidden"/>
              </w:sdtPr>
              <w:sdtContent>
                <w:r w:rsidR="00874FE7" w:rsidRPr="007A4821">
                  <w:rPr>
                    <w:lang w:bidi="tr-TR"/>
                  </w:rPr>
                  <w:t>YÖNERGELER</w:t>
                </w:r>
              </w:sdtContent>
            </w:sdt>
          </w:p>
        </w:tc>
        <w:tc>
          <w:tcPr>
            <w:tcW w:w="2158" w:type="dxa"/>
            <w:tcBorders>
              <w:left w:val="single" w:sz="18" w:space="0" w:color="476166" w:themeColor="accent1"/>
            </w:tcBorders>
          </w:tcPr>
          <w:p w14:paraId="0C934B4F" w14:textId="77777777" w:rsidR="002D2200" w:rsidRPr="007A4821" w:rsidRDefault="002D2200"/>
        </w:tc>
      </w:tr>
      <w:tr w:rsidR="002D2200" w:rsidRPr="007A4821" w14:paraId="3B502ED0" w14:textId="77777777" w:rsidTr="00185F4A">
        <w:trPr>
          <w:trHeight w:val="311"/>
        </w:trPr>
        <w:tc>
          <w:tcPr>
            <w:tcW w:w="2158" w:type="dxa"/>
          </w:tcPr>
          <w:p w14:paraId="296AA170" w14:textId="77777777" w:rsidR="002D2200" w:rsidRPr="007A4821" w:rsidRDefault="002D2200"/>
        </w:tc>
        <w:tc>
          <w:tcPr>
            <w:tcW w:w="2158" w:type="dxa"/>
            <w:gridSpan w:val="3"/>
            <w:tcBorders>
              <w:top w:val="single" w:sz="18" w:space="0" w:color="476166" w:themeColor="accent1"/>
              <w:bottom w:val="single" w:sz="18" w:space="0" w:color="476166" w:themeColor="accent1"/>
            </w:tcBorders>
          </w:tcPr>
          <w:p w14:paraId="7AC004B3" w14:textId="77777777" w:rsidR="002D2200" w:rsidRPr="007A4821" w:rsidRDefault="002D2200"/>
        </w:tc>
        <w:tc>
          <w:tcPr>
            <w:tcW w:w="2158" w:type="dxa"/>
            <w:tcBorders>
              <w:top w:val="single" w:sz="18" w:space="0" w:color="476166" w:themeColor="accent1"/>
              <w:bottom w:val="single" w:sz="18" w:space="0" w:color="476166" w:themeColor="accent1"/>
            </w:tcBorders>
          </w:tcPr>
          <w:p w14:paraId="33813E04" w14:textId="77777777" w:rsidR="002D2200" w:rsidRPr="007A4821" w:rsidRDefault="002D2200"/>
        </w:tc>
        <w:tc>
          <w:tcPr>
            <w:tcW w:w="2167" w:type="dxa"/>
            <w:gridSpan w:val="3"/>
            <w:tcBorders>
              <w:top w:val="single" w:sz="18" w:space="0" w:color="476166" w:themeColor="accent1"/>
              <w:bottom w:val="single" w:sz="18" w:space="0" w:color="476166" w:themeColor="accent1"/>
            </w:tcBorders>
          </w:tcPr>
          <w:p w14:paraId="0034E404" w14:textId="77777777" w:rsidR="002D2200" w:rsidRPr="007A4821" w:rsidRDefault="002D2200"/>
        </w:tc>
        <w:tc>
          <w:tcPr>
            <w:tcW w:w="2158" w:type="dxa"/>
          </w:tcPr>
          <w:p w14:paraId="081C28A6" w14:textId="77777777" w:rsidR="002D2200" w:rsidRPr="007A4821" w:rsidRDefault="002D2200"/>
        </w:tc>
      </w:tr>
      <w:tr w:rsidR="00E74B29" w:rsidRPr="007A4821" w14:paraId="7BDFFAEA" w14:textId="77777777" w:rsidTr="00185F4A">
        <w:trPr>
          <w:trHeight w:val="576"/>
        </w:trPr>
        <w:tc>
          <w:tcPr>
            <w:tcW w:w="2158" w:type="dxa"/>
            <w:tcBorders>
              <w:right w:val="single" w:sz="18" w:space="0" w:color="476166" w:themeColor="accent1"/>
            </w:tcBorders>
          </w:tcPr>
          <w:p w14:paraId="0E20C6DC" w14:textId="77777777" w:rsidR="00E74B29" w:rsidRPr="007A4821"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1A79A04B" w14:textId="77777777" w:rsidR="00E74B29" w:rsidRPr="007A4821" w:rsidRDefault="00E74B29"/>
        </w:tc>
        <w:tc>
          <w:tcPr>
            <w:tcW w:w="4321" w:type="dxa"/>
            <w:gridSpan w:val="3"/>
            <w:tcBorders>
              <w:top w:val="single" w:sz="18" w:space="0" w:color="476166" w:themeColor="accent1"/>
            </w:tcBorders>
            <w:shd w:val="clear" w:color="auto" w:fill="FFFFFF" w:themeFill="background1"/>
          </w:tcPr>
          <w:p w14:paraId="470723D4" w14:textId="77777777" w:rsidR="00E74B29" w:rsidRPr="007A4821"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77F659E6" w14:textId="77777777" w:rsidR="00E74B29" w:rsidRPr="007A4821" w:rsidRDefault="00E74B29"/>
        </w:tc>
        <w:tc>
          <w:tcPr>
            <w:tcW w:w="2158" w:type="dxa"/>
            <w:tcBorders>
              <w:left w:val="single" w:sz="18" w:space="0" w:color="476166" w:themeColor="accent1"/>
            </w:tcBorders>
          </w:tcPr>
          <w:p w14:paraId="40E3BD3F" w14:textId="77777777" w:rsidR="00E74B29" w:rsidRPr="007A4821" w:rsidRDefault="00E74B29"/>
        </w:tc>
      </w:tr>
      <w:tr w:rsidR="000E4641" w:rsidRPr="007A4821" w14:paraId="231CBC89" w14:textId="77777777" w:rsidTr="00185F4A">
        <w:trPr>
          <w:trHeight w:val="4447"/>
        </w:trPr>
        <w:tc>
          <w:tcPr>
            <w:tcW w:w="2158" w:type="dxa"/>
            <w:vMerge w:val="restart"/>
            <w:tcBorders>
              <w:right w:val="single" w:sz="18" w:space="0" w:color="476166" w:themeColor="accent1"/>
            </w:tcBorders>
          </w:tcPr>
          <w:p w14:paraId="5AA9EBD3" w14:textId="77777777" w:rsidR="000E4641" w:rsidRPr="007A4821" w:rsidRDefault="000E4641"/>
        </w:tc>
        <w:tc>
          <w:tcPr>
            <w:tcW w:w="542" w:type="dxa"/>
            <w:vMerge w:val="restart"/>
            <w:tcBorders>
              <w:left w:val="single" w:sz="18" w:space="0" w:color="476166" w:themeColor="accent1"/>
            </w:tcBorders>
            <w:shd w:val="clear" w:color="auto" w:fill="FFFFFF" w:themeFill="background1"/>
          </w:tcPr>
          <w:p w14:paraId="43C8F191" w14:textId="77777777" w:rsidR="000E4641" w:rsidRPr="007A4821" w:rsidRDefault="000E4641"/>
        </w:tc>
        <w:tc>
          <w:tcPr>
            <w:tcW w:w="540" w:type="dxa"/>
            <w:shd w:val="clear" w:color="auto" w:fill="FFFFFF" w:themeFill="background1"/>
          </w:tcPr>
          <w:p w14:paraId="0EE82171" w14:textId="77777777" w:rsidR="000E4641" w:rsidRPr="007A4821" w:rsidRDefault="000E4641"/>
        </w:tc>
        <w:tc>
          <w:tcPr>
            <w:tcW w:w="4321" w:type="dxa"/>
            <w:gridSpan w:val="3"/>
            <w:shd w:val="clear" w:color="auto" w:fill="FFFFFF" w:themeFill="background1"/>
          </w:tcPr>
          <w:p w14:paraId="285EB09D" w14:textId="4355C7F1" w:rsidR="00C20862" w:rsidRDefault="002B5F63" w:rsidP="000E4641">
            <w:pPr>
              <w:pStyle w:val="Metin"/>
            </w:pPr>
            <w:r>
              <w:t xml:space="preserve">N ve M değerleri klavyeden girilmek üzere, dairesel bir şekilde dizilmiş N adet balon olduğu bir durumda, M-1 kadar balon atlanıp, M. pozisyondaki balon patlatılıyor. İşlem bu şekilde kaldığı yerden tek bir balon kalana kadar devam ediyor.Son kalan balon patlatılmıyor. </w:t>
            </w:r>
            <w:r w:rsidR="00C20862">
              <w:br/>
            </w:r>
          </w:p>
          <w:p w14:paraId="7D32F017" w14:textId="2976F732" w:rsidR="000E4641" w:rsidRPr="007A4821" w:rsidRDefault="002B5F63" w:rsidP="000E4641">
            <w:pPr>
              <w:pStyle w:val="Metin"/>
            </w:pPr>
            <w:r>
              <w:t xml:space="preserve">Diğer bir deyişle, herhangi bir N ve M değeri verildiğinde patlatılmayacak balonun pozisyonu bulunmak isteniyor. </w:t>
            </w:r>
          </w:p>
        </w:tc>
        <w:tc>
          <w:tcPr>
            <w:tcW w:w="540" w:type="dxa"/>
            <w:shd w:val="clear" w:color="auto" w:fill="FFFFFF" w:themeFill="background1"/>
          </w:tcPr>
          <w:p w14:paraId="2631A94E" w14:textId="77777777" w:rsidR="000E4641" w:rsidRPr="007A4821"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5A38CE0E" w14:textId="77777777" w:rsidR="000E4641" w:rsidRPr="007A4821" w:rsidRDefault="000E4641">
            <w:pPr>
              <w:rPr>
                <w:rFonts w:ascii="Georgia" w:hAnsi="Georgia"/>
                <w:sz w:val="28"/>
                <w:szCs w:val="28"/>
              </w:rPr>
            </w:pPr>
          </w:p>
        </w:tc>
        <w:tc>
          <w:tcPr>
            <w:tcW w:w="2158" w:type="dxa"/>
            <w:vMerge w:val="restart"/>
            <w:tcBorders>
              <w:left w:val="single" w:sz="18" w:space="0" w:color="476166" w:themeColor="accent1"/>
            </w:tcBorders>
          </w:tcPr>
          <w:p w14:paraId="5045DC2E" w14:textId="77777777" w:rsidR="000E4641" w:rsidRPr="007A4821" w:rsidRDefault="000E4641"/>
        </w:tc>
      </w:tr>
      <w:tr w:rsidR="000E4641" w:rsidRPr="007A4821" w14:paraId="3EE76516" w14:textId="77777777" w:rsidTr="00185F4A">
        <w:trPr>
          <w:trHeight w:val="1008"/>
        </w:trPr>
        <w:tc>
          <w:tcPr>
            <w:tcW w:w="2158" w:type="dxa"/>
            <w:vMerge/>
            <w:tcBorders>
              <w:right w:val="single" w:sz="18" w:space="0" w:color="476166" w:themeColor="accent1"/>
            </w:tcBorders>
          </w:tcPr>
          <w:p w14:paraId="207995DC" w14:textId="77777777" w:rsidR="000E4641" w:rsidRPr="007A482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7376D456" w14:textId="77777777" w:rsidR="000E4641" w:rsidRPr="007A4821" w:rsidRDefault="000E4641"/>
        </w:tc>
        <w:tc>
          <w:tcPr>
            <w:tcW w:w="5401" w:type="dxa"/>
            <w:gridSpan w:val="5"/>
            <w:vMerge w:val="restart"/>
            <w:shd w:val="clear" w:color="auto" w:fill="FFFFFF" w:themeFill="background1"/>
          </w:tcPr>
          <w:p w14:paraId="30BCE905" w14:textId="1F0841A1" w:rsidR="000E4641" w:rsidRPr="007A4821" w:rsidRDefault="000E4641">
            <w:pPr>
              <w:rPr>
                <w:rFonts w:ascii="Georgia" w:hAnsi="Georgia"/>
                <w:sz w:val="28"/>
                <w:szCs w:val="28"/>
              </w:rPr>
            </w:pPr>
            <w:r w:rsidRPr="007A4821">
              <w:rPr>
                <w:noProof/>
                <w:lang w:bidi="tr-TR"/>
              </w:rPr>
              <w:drawing>
                <wp:inline distT="0" distB="0" distL="0" distR="0" wp14:anchorId="000C0267" wp14:editId="67C4EBF4">
                  <wp:extent cx="3429000" cy="2895600"/>
                  <wp:effectExtent l="0" t="0" r="0" b="0"/>
                  <wp:docPr id="4" name="Resim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5A442F5E" w14:textId="77777777" w:rsidR="000E4641" w:rsidRPr="007A4821" w:rsidRDefault="000E4641">
            <w:pPr>
              <w:rPr>
                <w:rFonts w:ascii="Georgia" w:hAnsi="Georgia"/>
                <w:sz w:val="28"/>
                <w:szCs w:val="28"/>
              </w:rPr>
            </w:pPr>
          </w:p>
        </w:tc>
        <w:tc>
          <w:tcPr>
            <w:tcW w:w="2158" w:type="dxa"/>
            <w:vMerge/>
            <w:tcBorders>
              <w:left w:val="single" w:sz="18" w:space="0" w:color="476166" w:themeColor="accent1"/>
            </w:tcBorders>
          </w:tcPr>
          <w:p w14:paraId="04DA1F17" w14:textId="77777777" w:rsidR="000E4641" w:rsidRPr="007A4821" w:rsidRDefault="000E4641"/>
        </w:tc>
      </w:tr>
      <w:tr w:rsidR="000E4641" w:rsidRPr="007A4821" w14:paraId="7E34CD52" w14:textId="77777777" w:rsidTr="00185F4A">
        <w:trPr>
          <w:trHeight w:val="1728"/>
        </w:trPr>
        <w:tc>
          <w:tcPr>
            <w:tcW w:w="2158" w:type="dxa"/>
            <w:vMerge w:val="restart"/>
          </w:tcPr>
          <w:p w14:paraId="4E1DCB84" w14:textId="77777777" w:rsidR="000E4641" w:rsidRPr="007A4821" w:rsidRDefault="000E4641"/>
        </w:tc>
        <w:tc>
          <w:tcPr>
            <w:tcW w:w="542" w:type="dxa"/>
            <w:tcBorders>
              <w:top w:val="single" w:sz="18" w:space="0" w:color="476166" w:themeColor="accent1"/>
            </w:tcBorders>
          </w:tcPr>
          <w:p w14:paraId="68156E94" w14:textId="77777777" w:rsidR="000E4641" w:rsidRPr="007A4821" w:rsidRDefault="000E4641" w:rsidP="00E74B29">
            <w:pPr>
              <w:jc w:val="center"/>
            </w:pPr>
          </w:p>
        </w:tc>
        <w:tc>
          <w:tcPr>
            <w:tcW w:w="5401" w:type="dxa"/>
            <w:gridSpan w:val="5"/>
            <w:vMerge/>
          </w:tcPr>
          <w:p w14:paraId="194005A0" w14:textId="77777777" w:rsidR="000E4641" w:rsidRPr="007A4821" w:rsidRDefault="000E4641" w:rsidP="00E74B29">
            <w:pPr>
              <w:jc w:val="center"/>
            </w:pPr>
          </w:p>
        </w:tc>
        <w:tc>
          <w:tcPr>
            <w:tcW w:w="540" w:type="dxa"/>
            <w:tcBorders>
              <w:top w:val="single" w:sz="18" w:space="0" w:color="476166" w:themeColor="accent1"/>
            </w:tcBorders>
          </w:tcPr>
          <w:p w14:paraId="48248724" w14:textId="77777777" w:rsidR="000E4641" w:rsidRPr="007A4821" w:rsidRDefault="000E4641" w:rsidP="00E74B29">
            <w:pPr>
              <w:jc w:val="center"/>
            </w:pPr>
          </w:p>
        </w:tc>
        <w:tc>
          <w:tcPr>
            <w:tcW w:w="2158" w:type="dxa"/>
            <w:vMerge w:val="restart"/>
          </w:tcPr>
          <w:p w14:paraId="3C615CE0" w14:textId="77777777" w:rsidR="000E4641" w:rsidRPr="007A4821" w:rsidRDefault="000E4641"/>
        </w:tc>
      </w:tr>
      <w:tr w:rsidR="000E4641" w:rsidRPr="007A4821" w14:paraId="27FA56F8" w14:textId="77777777" w:rsidTr="00185F4A">
        <w:trPr>
          <w:trHeight w:val="1728"/>
        </w:trPr>
        <w:tc>
          <w:tcPr>
            <w:tcW w:w="2158" w:type="dxa"/>
            <w:vMerge/>
          </w:tcPr>
          <w:p w14:paraId="4AB5BBB9" w14:textId="77777777" w:rsidR="000E4641" w:rsidRPr="007A4821" w:rsidRDefault="000E4641"/>
        </w:tc>
        <w:tc>
          <w:tcPr>
            <w:tcW w:w="542" w:type="dxa"/>
          </w:tcPr>
          <w:p w14:paraId="38EF88A4" w14:textId="4F8BE02E" w:rsidR="000E4641" w:rsidRPr="007A4821" w:rsidRDefault="000E4641" w:rsidP="00E74B29">
            <w:pPr>
              <w:jc w:val="center"/>
            </w:pPr>
          </w:p>
        </w:tc>
        <w:tc>
          <w:tcPr>
            <w:tcW w:w="5401" w:type="dxa"/>
            <w:gridSpan w:val="5"/>
            <w:vMerge/>
          </w:tcPr>
          <w:p w14:paraId="5859CCA6" w14:textId="77777777" w:rsidR="000E4641" w:rsidRPr="007A4821" w:rsidRDefault="000E4641" w:rsidP="00E74B29">
            <w:pPr>
              <w:jc w:val="center"/>
            </w:pPr>
          </w:p>
        </w:tc>
        <w:tc>
          <w:tcPr>
            <w:tcW w:w="540" w:type="dxa"/>
          </w:tcPr>
          <w:p w14:paraId="080CEAAE" w14:textId="77777777" w:rsidR="000E4641" w:rsidRPr="007A4821" w:rsidRDefault="000E4641" w:rsidP="00E74B29">
            <w:pPr>
              <w:jc w:val="center"/>
            </w:pPr>
          </w:p>
        </w:tc>
        <w:tc>
          <w:tcPr>
            <w:tcW w:w="2158" w:type="dxa"/>
            <w:vMerge/>
          </w:tcPr>
          <w:p w14:paraId="7293B7AD" w14:textId="77777777" w:rsidR="000E4641" w:rsidRPr="007A4821" w:rsidRDefault="000E4641"/>
        </w:tc>
      </w:tr>
    </w:tbl>
    <w:p w14:paraId="49E729F5" w14:textId="1B42785F" w:rsidR="002D2200" w:rsidRPr="007A4821" w:rsidRDefault="002D2200"/>
    <w:p w14:paraId="444168E1" w14:textId="77777777" w:rsidR="00032539" w:rsidRPr="007A4821" w:rsidRDefault="00032539"/>
    <w:p w14:paraId="1C616784" w14:textId="77777777" w:rsidR="00032539" w:rsidRPr="007A4821" w:rsidRDefault="00032539"/>
    <w:p w14:paraId="5FCCFC62" w14:textId="77777777" w:rsidR="00032539" w:rsidRPr="007A4821" w:rsidRDefault="00032539"/>
    <w:p w14:paraId="55FB15BD" w14:textId="77777777" w:rsidR="00032539" w:rsidRPr="007A4821" w:rsidRDefault="00032539" w:rsidP="0048120C">
      <w:pPr>
        <w:pStyle w:val="GrafikYerareti"/>
      </w:pPr>
    </w:p>
    <w:p w14:paraId="1C7DE135" w14:textId="77777777" w:rsidR="00E74B29" w:rsidRPr="007A4821" w:rsidRDefault="000E4641" w:rsidP="0048120C">
      <w:pPr>
        <w:pStyle w:val="GrafikYerareti"/>
      </w:pPr>
      <w:r w:rsidRPr="007A4821">
        <w:rPr>
          <w:noProof/>
          <w:lang w:bidi="tr-TR"/>
        </w:rPr>
        <w:drawing>
          <wp:anchor distT="0" distB="0" distL="114300" distR="114300" simplePos="0" relativeHeight="251662336" behindDoc="1" locked="0" layoutInCell="1" allowOverlap="1" wp14:anchorId="089CD4E0" wp14:editId="039F3F57">
            <wp:simplePos x="0" y="0"/>
            <wp:positionH relativeFrom="margin">
              <wp:posOffset>0</wp:posOffset>
            </wp:positionH>
            <wp:positionV relativeFrom="margin">
              <wp:posOffset>0</wp:posOffset>
            </wp:positionV>
            <wp:extent cx="6861176" cy="1944000"/>
            <wp:effectExtent l="0" t="0" r="0" b="0"/>
            <wp:wrapNone/>
            <wp:docPr id="6" name="Resim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oKlavuzu"/>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rsidRPr="007A4821" w14:paraId="60EB421C" w14:textId="77777777" w:rsidTr="00BB00C0">
        <w:trPr>
          <w:trHeight w:val="2537"/>
        </w:trPr>
        <w:tc>
          <w:tcPr>
            <w:tcW w:w="2158" w:type="dxa"/>
            <w:gridSpan w:val="2"/>
          </w:tcPr>
          <w:p w14:paraId="24357729" w14:textId="77777777" w:rsidR="0048120C" w:rsidRPr="007A4821" w:rsidRDefault="0048120C"/>
        </w:tc>
        <w:tc>
          <w:tcPr>
            <w:tcW w:w="2158" w:type="dxa"/>
            <w:tcBorders>
              <w:bottom w:val="single" w:sz="18" w:space="0" w:color="476166" w:themeColor="accent1"/>
            </w:tcBorders>
          </w:tcPr>
          <w:p w14:paraId="32292F9F" w14:textId="77777777" w:rsidR="0048120C" w:rsidRPr="007A4821" w:rsidRDefault="0048120C"/>
        </w:tc>
        <w:tc>
          <w:tcPr>
            <w:tcW w:w="2158" w:type="dxa"/>
            <w:gridSpan w:val="3"/>
            <w:tcBorders>
              <w:bottom w:val="single" w:sz="18" w:space="0" w:color="476166" w:themeColor="accent1"/>
            </w:tcBorders>
          </w:tcPr>
          <w:p w14:paraId="7114A46D" w14:textId="77777777" w:rsidR="0048120C" w:rsidRPr="007A4821" w:rsidRDefault="0048120C"/>
        </w:tc>
        <w:tc>
          <w:tcPr>
            <w:tcW w:w="2158" w:type="dxa"/>
            <w:tcBorders>
              <w:bottom w:val="single" w:sz="18" w:space="0" w:color="476166" w:themeColor="accent1"/>
            </w:tcBorders>
          </w:tcPr>
          <w:p w14:paraId="3FF4D63E" w14:textId="77777777" w:rsidR="0048120C" w:rsidRPr="007A4821" w:rsidRDefault="0048120C"/>
        </w:tc>
        <w:tc>
          <w:tcPr>
            <w:tcW w:w="2158" w:type="dxa"/>
            <w:gridSpan w:val="2"/>
          </w:tcPr>
          <w:p w14:paraId="2ECBF10D" w14:textId="77777777" w:rsidR="0048120C" w:rsidRPr="007A4821" w:rsidRDefault="0048120C"/>
        </w:tc>
      </w:tr>
      <w:tr w:rsidR="0048120C" w:rsidRPr="007A4821" w14:paraId="50DA0AD7" w14:textId="77777777" w:rsidTr="00BB00C0">
        <w:trPr>
          <w:trHeight w:val="800"/>
        </w:trPr>
        <w:tc>
          <w:tcPr>
            <w:tcW w:w="2158" w:type="dxa"/>
            <w:gridSpan w:val="2"/>
            <w:tcBorders>
              <w:right w:val="single" w:sz="18" w:space="0" w:color="476166" w:themeColor="accent1"/>
            </w:tcBorders>
          </w:tcPr>
          <w:p w14:paraId="3C540377" w14:textId="77777777" w:rsidR="0048120C" w:rsidRPr="007A4821"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E15B728" w14:textId="77777777" w:rsidR="0048120C" w:rsidRPr="007A4821" w:rsidRDefault="00000000" w:rsidP="00837914">
            <w:pPr>
              <w:pStyle w:val="Balk4"/>
            </w:pPr>
            <w:sdt>
              <w:sdtPr>
                <w:id w:val="19988942"/>
                <w:placeholder>
                  <w:docPart w:val="56AE281D4AD9495CB66C645DC324EEDB"/>
                </w:placeholder>
                <w:temporary/>
                <w:showingPlcHdr/>
                <w15:appearance w15:val="hidden"/>
              </w:sdtPr>
              <w:sdtContent>
                <w:r w:rsidR="00837914" w:rsidRPr="007A4821">
                  <w:rPr>
                    <w:lang w:bidi="tr-TR"/>
                  </w:rPr>
                  <w:t>SÜREÇ</w:t>
                </w:r>
              </w:sdtContent>
            </w:sdt>
          </w:p>
        </w:tc>
        <w:tc>
          <w:tcPr>
            <w:tcW w:w="2158" w:type="dxa"/>
            <w:gridSpan w:val="2"/>
            <w:tcBorders>
              <w:left w:val="single" w:sz="18" w:space="0" w:color="476166" w:themeColor="accent1"/>
            </w:tcBorders>
          </w:tcPr>
          <w:p w14:paraId="22206BF3" w14:textId="77777777" w:rsidR="0048120C" w:rsidRPr="007A4821" w:rsidRDefault="0048120C"/>
        </w:tc>
      </w:tr>
      <w:tr w:rsidR="0048120C" w:rsidRPr="007A4821" w14:paraId="2DFBBB23" w14:textId="77777777" w:rsidTr="00BB00C0">
        <w:tc>
          <w:tcPr>
            <w:tcW w:w="2158" w:type="dxa"/>
            <w:gridSpan w:val="2"/>
          </w:tcPr>
          <w:p w14:paraId="57DEB179" w14:textId="77777777" w:rsidR="0048120C" w:rsidRPr="007A4821" w:rsidRDefault="0048120C"/>
        </w:tc>
        <w:tc>
          <w:tcPr>
            <w:tcW w:w="2158" w:type="dxa"/>
            <w:tcBorders>
              <w:top w:val="single" w:sz="18" w:space="0" w:color="476166" w:themeColor="accent1"/>
            </w:tcBorders>
          </w:tcPr>
          <w:p w14:paraId="154B40DB" w14:textId="77777777" w:rsidR="0048120C" w:rsidRPr="007A4821" w:rsidRDefault="0048120C"/>
        </w:tc>
        <w:tc>
          <w:tcPr>
            <w:tcW w:w="2158" w:type="dxa"/>
            <w:gridSpan w:val="3"/>
            <w:tcBorders>
              <w:top w:val="single" w:sz="18" w:space="0" w:color="476166" w:themeColor="accent1"/>
            </w:tcBorders>
          </w:tcPr>
          <w:p w14:paraId="0303D97E" w14:textId="77777777" w:rsidR="0048120C" w:rsidRPr="007A4821" w:rsidRDefault="0048120C"/>
        </w:tc>
        <w:tc>
          <w:tcPr>
            <w:tcW w:w="2158" w:type="dxa"/>
            <w:tcBorders>
              <w:top w:val="single" w:sz="18" w:space="0" w:color="476166" w:themeColor="accent1"/>
            </w:tcBorders>
          </w:tcPr>
          <w:p w14:paraId="45BB78A3" w14:textId="77777777" w:rsidR="0048120C" w:rsidRPr="007A4821" w:rsidRDefault="0048120C"/>
        </w:tc>
        <w:tc>
          <w:tcPr>
            <w:tcW w:w="2158" w:type="dxa"/>
            <w:gridSpan w:val="2"/>
          </w:tcPr>
          <w:p w14:paraId="440FD218" w14:textId="77777777" w:rsidR="0048120C" w:rsidRPr="007A4821" w:rsidRDefault="0048120C"/>
        </w:tc>
      </w:tr>
      <w:tr w:rsidR="0048120C" w:rsidRPr="007A4821" w14:paraId="5046F446" w14:textId="77777777" w:rsidTr="00BB00C0">
        <w:trPr>
          <w:trHeight w:val="4546"/>
        </w:trPr>
        <w:tc>
          <w:tcPr>
            <w:tcW w:w="1079" w:type="dxa"/>
          </w:tcPr>
          <w:p w14:paraId="2D46EE14" w14:textId="77777777" w:rsidR="0048120C" w:rsidRPr="007A4821" w:rsidRDefault="0048120C"/>
        </w:tc>
        <w:tc>
          <w:tcPr>
            <w:tcW w:w="8632" w:type="dxa"/>
            <w:gridSpan w:val="7"/>
            <w:tcBorders>
              <w:top w:val="single" w:sz="18" w:space="0" w:color="476166" w:themeColor="accent1"/>
              <w:bottom w:val="single" w:sz="18" w:space="0" w:color="476166" w:themeColor="accent1"/>
            </w:tcBorders>
          </w:tcPr>
          <w:p w14:paraId="1528503B" w14:textId="7713A68F" w:rsidR="0048120C" w:rsidRPr="007A4821" w:rsidRDefault="002B5F63" w:rsidP="0048120C">
            <w:pPr>
              <w:pStyle w:val="Balk5"/>
            </w:pPr>
            <w:r>
              <w:t>Node Sınıfının Oluşturulması</w:t>
            </w:r>
          </w:p>
          <w:p w14:paraId="469AAE8A" w14:textId="77777777" w:rsidR="0048120C" w:rsidRPr="007A4821" w:rsidRDefault="0048120C" w:rsidP="0048120C"/>
          <w:p w14:paraId="69B5F7A3" w14:textId="77777777" w:rsidR="0048120C" w:rsidRDefault="002B5F63" w:rsidP="002B5F63">
            <w:pPr>
              <w:pStyle w:val="Metin"/>
            </w:pPr>
            <w:r>
              <w:t>Balon adında bir node sınıfı oluşturup int tipinde “data” ve bir sonraki düğümü gösterecek bağ sahasını ifade eden “next” değişkenlerini oluşturdum. Burada oluşturduğumuz “data” değişkeni,</w:t>
            </w:r>
          </w:p>
          <w:p w14:paraId="0695A2E6" w14:textId="324FF3AE" w:rsidR="002B5F63" w:rsidRDefault="00C20862" w:rsidP="002B5F63">
            <w:pPr>
              <w:pStyle w:val="Metin"/>
            </w:pPr>
            <w:r>
              <w:t>d</w:t>
            </w:r>
            <w:r w:rsidR="002B5F63">
              <w:t xml:space="preserve">airesel </w:t>
            </w:r>
            <w:r>
              <w:t xml:space="preserve">bağlı </w:t>
            </w:r>
            <w:r w:rsidR="002B5F63">
              <w:t>liste oluşturulurken her balonun data sahasını ifade edecek.</w:t>
            </w:r>
            <w:r>
              <w:t>Ö</w:t>
            </w:r>
            <w:r w:rsidR="002B5F63">
              <w:t>rneğin ; birinci balonun data sahası 1, ikinci balonun data sahası 2…</w:t>
            </w:r>
          </w:p>
          <w:p w14:paraId="7A5D5F46" w14:textId="77777777" w:rsidR="002B5F63" w:rsidRPr="007A4821" w:rsidRDefault="002B5F63" w:rsidP="002B5F63">
            <w:pPr>
              <w:pStyle w:val="Metin"/>
            </w:pPr>
            <w:r>
              <w:t>Sonrasında node sınıfı için gerekli olan constructor metodunu yazdım.Parametre olarak aldığı “pos” değerini data değişkenine atadım ve next değerini null olarak başlattım. Yani bu düğüm henüz hiçbir düğüme bağlı değil.</w:t>
            </w:r>
          </w:p>
        </w:tc>
        <w:tc>
          <w:tcPr>
            <w:tcW w:w="1079" w:type="dxa"/>
          </w:tcPr>
          <w:p w14:paraId="6B1CF098" w14:textId="77777777" w:rsidR="0048120C" w:rsidRPr="007A4821" w:rsidRDefault="0048120C"/>
        </w:tc>
      </w:tr>
      <w:tr w:rsidR="0048120C" w:rsidRPr="007A4821" w14:paraId="029F2EA7" w14:textId="77777777" w:rsidTr="00BB00C0">
        <w:trPr>
          <w:trHeight w:val="730"/>
        </w:trPr>
        <w:tc>
          <w:tcPr>
            <w:tcW w:w="1079" w:type="dxa"/>
          </w:tcPr>
          <w:p w14:paraId="4D16016A" w14:textId="77777777" w:rsidR="0048120C" w:rsidRPr="007A4821" w:rsidRDefault="0048120C"/>
        </w:tc>
        <w:tc>
          <w:tcPr>
            <w:tcW w:w="3956" w:type="dxa"/>
            <w:gridSpan w:val="3"/>
            <w:tcBorders>
              <w:top w:val="single" w:sz="18" w:space="0" w:color="476166" w:themeColor="accent1"/>
            </w:tcBorders>
          </w:tcPr>
          <w:p w14:paraId="60410D22" w14:textId="2AB27A78" w:rsidR="0048120C" w:rsidRPr="007A4821" w:rsidRDefault="008E4855" w:rsidP="0048120C">
            <w:pPr>
              <w:pStyle w:val="Balk5"/>
            </w:pPr>
            <w:r>
              <w:t>Dairesel Bağlı Liste Oluşturma</w:t>
            </w:r>
          </w:p>
          <w:p w14:paraId="3AA1B216" w14:textId="77777777" w:rsidR="0048120C" w:rsidRPr="007A4821" w:rsidRDefault="0048120C" w:rsidP="0048120C"/>
        </w:tc>
        <w:tc>
          <w:tcPr>
            <w:tcW w:w="719" w:type="dxa"/>
            <w:tcBorders>
              <w:top w:val="single" w:sz="18" w:space="0" w:color="476166" w:themeColor="accent1"/>
            </w:tcBorders>
          </w:tcPr>
          <w:p w14:paraId="6839BC93" w14:textId="77777777" w:rsidR="0048120C" w:rsidRPr="007A4821" w:rsidRDefault="0048120C"/>
        </w:tc>
        <w:tc>
          <w:tcPr>
            <w:tcW w:w="3957" w:type="dxa"/>
            <w:gridSpan w:val="3"/>
            <w:tcBorders>
              <w:top w:val="single" w:sz="18" w:space="0" w:color="476166" w:themeColor="accent1"/>
            </w:tcBorders>
          </w:tcPr>
          <w:p w14:paraId="0A04314B" w14:textId="77777777" w:rsidR="0048120C" w:rsidRPr="007A4821" w:rsidRDefault="0048120C"/>
        </w:tc>
        <w:tc>
          <w:tcPr>
            <w:tcW w:w="1079" w:type="dxa"/>
          </w:tcPr>
          <w:p w14:paraId="5DE3AE36" w14:textId="77777777" w:rsidR="0048120C" w:rsidRPr="007A4821" w:rsidRDefault="0048120C"/>
        </w:tc>
      </w:tr>
      <w:tr w:rsidR="0048120C" w:rsidRPr="007A4821" w14:paraId="03CB7997" w14:textId="77777777" w:rsidTr="00BB00C0">
        <w:trPr>
          <w:trHeight w:val="4995"/>
        </w:trPr>
        <w:tc>
          <w:tcPr>
            <w:tcW w:w="1079" w:type="dxa"/>
          </w:tcPr>
          <w:p w14:paraId="2FCD78C3" w14:textId="77777777" w:rsidR="0048120C" w:rsidRPr="007A4821" w:rsidRDefault="0048120C"/>
        </w:tc>
        <w:tc>
          <w:tcPr>
            <w:tcW w:w="3956" w:type="dxa"/>
            <w:gridSpan w:val="3"/>
          </w:tcPr>
          <w:p w14:paraId="0725B1A9" w14:textId="77777777" w:rsidR="0048120C" w:rsidRDefault="008E4855" w:rsidP="00837914">
            <w:pPr>
              <w:pStyle w:val="Metin"/>
            </w:pPr>
            <w:r>
              <w:t>Dairesel bağlı listeyi “balonPozisyonuBul” metodu içerisinde yarattım.Bu metod m ve n değerlerini parametre olarak alıyor.</w:t>
            </w:r>
          </w:p>
          <w:p w14:paraId="110F851C" w14:textId="1B72305B" w:rsidR="00C20862" w:rsidRDefault="008E4855" w:rsidP="00837914">
            <w:pPr>
              <w:pStyle w:val="Metin"/>
            </w:pPr>
            <w:r>
              <w:t>Başlangıçta, listenin başlangıç düğümü olan “head” adında bir Balon nesnesi oluşturdum ve current adlı diğer bir Balon nesnesine bu head düğümünü atadım.Yani aslında başlangıç düğümünü oluşturdum.</w:t>
            </w:r>
          </w:p>
          <w:p w14:paraId="789E9E3D" w14:textId="5FE51680" w:rsidR="008E4855" w:rsidRPr="007A4821" w:rsidRDefault="008E4855" w:rsidP="00C20862">
            <w:pPr>
              <w:pStyle w:val="Metin"/>
            </w:pPr>
          </w:p>
        </w:tc>
        <w:tc>
          <w:tcPr>
            <w:tcW w:w="719" w:type="dxa"/>
          </w:tcPr>
          <w:p w14:paraId="7829935A" w14:textId="77777777" w:rsidR="0048120C" w:rsidRPr="007A4821" w:rsidRDefault="0048120C" w:rsidP="0048120C">
            <w:pPr>
              <w:pStyle w:val="Metin"/>
            </w:pPr>
          </w:p>
        </w:tc>
        <w:tc>
          <w:tcPr>
            <w:tcW w:w="3957" w:type="dxa"/>
            <w:gridSpan w:val="3"/>
          </w:tcPr>
          <w:p w14:paraId="09994466" w14:textId="6FD0317B" w:rsidR="00C20862" w:rsidRDefault="00C20862" w:rsidP="00C20862">
            <w:pPr>
              <w:pStyle w:val="Metin"/>
            </w:pPr>
            <w:r>
              <w:t xml:space="preserve">Sonrasında geri kalan düğümleri oluşturmak için for döngüsüyle 2. </w:t>
            </w:r>
            <w:r>
              <w:t>b</w:t>
            </w:r>
            <w:r>
              <w:t xml:space="preserve">alondan n. </w:t>
            </w:r>
            <w:r>
              <w:t>b</w:t>
            </w:r>
            <w:r>
              <w:t xml:space="preserve">alona kadar tüm balonlar için bir newBallon nesnesi yarattım. </w:t>
            </w:r>
          </w:p>
          <w:p w14:paraId="48121268" w14:textId="77777777" w:rsidR="00C20862" w:rsidRDefault="008E4855" w:rsidP="00837914">
            <w:pPr>
              <w:pStyle w:val="Metin"/>
            </w:pPr>
            <w:r>
              <w:t>Her yeni yarattığım Balon nesnesini current in bir sonraki düğümüne atadım.</w:t>
            </w:r>
            <w:r>
              <w:t xml:space="preserve">Bu şekilde n. </w:t>
            </w:r>
            <w:r w:rsidR="00C20862">
              <w:t>d</w:t>
            </w:r>
            <w:r>
              <w:t>üğüme kadar balonlarımı oluşturdum.</w:t>
            </w:r>
          </w:p>
          <w:p w14:paraId="6E06D403" w14:textId="6CD87BCB" w:rsidR="0048120C" w:rsidRPr="007A4821" w:rsidRDefault="008E4855" w:rsidP="00837914">
            <w:pPr>
              <w:pStyle w:val="Metin"/>
            </w:pPr>
            <w:r>
              <w:t>Son düğüme geldiğimde geriye sadece bu doğrusal listeyi dairesel listeye çevirmek kalmıştı.Bunu da son düğümün referansının ilk düğümü göstermesini sağlayarak yaptım.</w:t>
            </w:r>
          </w:p>
        </w:tc>
        <w:tc>
          <w:tcPr>
            <w:tcW w:w="1079" w:type="dxa"/>
          </w:tcPr>
          <w:p w14:paraId="17005BB9" w14:textId="77777777" w:rsidR="0048120C" w:rsidRPr="007A4821" w:rsidRDefault="0048120C"/>
        </w:tc>
      </w:tr>
    </w:tbl>
    <w:tbl>
      <w:tblPr>
        <w:tblStyle w:val="TabloKlavuzu"/>
        <w:tblpPr w:leftFromText="141" w:rightFromText="141" w:vertAnchor="text" w:horzAnchor="page" w:tblpX="1" w:tblpY="-719"/>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BB00C0" w:rsidRPr="007A4821" w14:paraId="134D7CE8" w14:textId="77777777" w:rsidTr="00BB00C0">
        <w:trPr>
          <w:trHeight w:val="2537"/>
        </w:trPr>
        <w:tc>
          <w:tcPr>
            <w:tcW w:w="2158" w:type="dxa"/>
            <w:gridSpan w:val="2"/>
          </w:tcPr>
          <w:p w14:paraId="1E8B88E0" w14:textId="77777777" w:rsidR="00BB00C0" w:rsidRPr="007A4821" w:rsidRDefault="00BB00C0" w:rsidP="00BB00C0"/>
        </w:tc>
        <w:tc>
          <w:tcPr>
            <w:tcW w:w="2158" w:type="dxa"/>
            <w:tcBorders>
              <w:bottom w:val="single" w:sz="18" w:space="0" w:color="476166" w:themeColor="accent1"/>
            </w:tcBorders>
          </w:tcPr>
          <w:p w14:paraId="6A0EBCBC" w14:textId="77777777" w:rsidR="00BB00C0" w:rsidRPr="007A4821" w:rsidRDefault="00BB00C0" w:rsidP="00BB00C0"/>
        </w:tc>
        <w:tc>
          <w:tcPr>
            <w:tcW w:w="2158" w:type="dxa"/>
            <w:gridSpan w:val="3"/>
            <w:tcBorders>
              <w:bottom w:val="single" w:sz="18" w:space="0" w:color="476166" w:themeColor="accent1"/>
            </w:tcBorders>
          </w:tcPr>
          <w:p w14:paraId="526B5D73" w14:textId="77777777" w:rsidR="00BB00C0" w:rsidRPr="007A4821" w:rsidRDefault="00BB00C0" w:rsidP="00BB00C0"/>
        </w:tc>
        <w:tc>
          <w:tcPr>
            <w:tcW w:w="2158" w:type="dxa"/>
            <w:tcBorders>
              <w:bottom w:val="single" w:sz="18" w:space="0" w:color="476166" w:themeColor="accent1"/>
            </w:tcBorders>
          </w:tcPr>
          <w:p w14:paraId="7BECE6DB" w14:textId="77777777" w:rsidR="00BB00C0" w:rsidRPr="007A4821" w:rsidRDefault="00BB00C0" w:rsidP="00BB00C0"/>
        </w:tc>
        <w:tc>
          <w:tcPr>
            <w:tcW w:w="2158" w:type="dxa"/>
            <w:gridSpan w:val="2"/>
          </w:tcPr>
          <w:p w14:paraId="4A6156D8" w14:textId="77777777" w:rsidR="00BB00C0" w:rsidRPr="007A4821" w:rsidRDefault="00BB00C0" w:rsidP="00BB00C0"/>
        </w:tc>
      </w:tr>
      <w:tr w:rsidR="00BB00C0" w:rsidRPr="007A4821" w14:paraId="2DD5B6AB" w14:textId="77777777" w:rsidTr="00BB00C0">
        <w:trPr>
          <w:trHeight w:val="800"/>
        </w:trPr>
        <w:tc>
          <w:tcPr>
            <w:tcW w:w="2158" w:type="dxa"/>
            <w:gridSpan w:val="2"/>
            <w:tcBorders>
              <w:right w:val="single" w:sz="18" w:space="0" w:color="476166" w:themeColor="accent1"/>
            </w:tcBorders>
          </w:tcPr>
          <w:p w14:paraId="1EBD7AFE" w14:textId="77777777" w:rsidR="00BB00C0" w:rsidRPr="007A4821" w:rsidRDefault="00BB00C0" w:rsidP="00BB00C0"/>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6242A47" w14:textId="77777777" w:rsidR="00BB00C0" w:rsidRPr="007A4821" w:rsidRDefault="00BB00C0" w:rsidP="00BB00C0">
            <w:pPr>
              <w:pStyle w:val="Balk4"/>
            </w:pPr>
            <w:sdt>
              <w:sdtPr>
                <w:id w:val="-1494489680"/>
                <w:placeholder>
                  <w:docPart w:val="005DDA00626443B4AE99A44CB59CEF22"/>
                </w:placeholder>
                <w:temporary/>
                <w:showingPlcHdr/>
                <w15:appearance w15:val="hidden"/>
              </w:sdtPr>
              <w:sdtContent>
                <w:r w:rsidRPr="007A4821">
                  <w:rPr>
                    <w:lang w:bidi="tr-TR"/>
                  </w:rPr>
                  <w:t>SÜREÇ</w:t>
                </w:r>
              </w:sdtContent>
            </w:sdt>
          </w:p>
        </w:tc>
        <w:tc>
          <w:tcPr>
            <w:tcW w:w="2158" w:type="dxa"/>
            <w:gridSpan w:val="2"/>
            <w:tcBorders>
              <w:left w:val="single" w:sz="18" w:space="0" w:color="476166" w:themeColor="accent1"/>
            </w:tcBorders>
          </w:tcPr>
          <w:p w14:paraId="1476D4FD" w14:textId="77777777" w:rsidR="00BB00C0" w:rsidRPr="007A4821" w:rsidRDefault="00BB00C0" w:rsidP="00BB00C0"/>
        </w:tc>
      </w:tr>
      <w:tr w:rsidR="00BB00C0" w:rsidRPr="007A4821" w14:paraId="0390B710" w14:textId="77777777" w:rsidTr="00BB00C0">
        <w:tc>
          <w:tcPr>
            <w:tcW w:w="2158" w:type="dxa"/>
            <w:gridSpan w:val="2"/>
          </w:tcPr>
          <w:p w14:paraId="7ACD7FE8" w14:textId="77777777" w:rsidR="00BB00C0" w:rsidRPr="007A4821" w:rsidRDefault="00BB00C0" w:rsidP="00BB00C0"/>
        </w:tc>
        <w:tc>
          <w:tcPr>
            <w:tcW w:w="2158" w:type="dxa"/>
            <w:tcBorders>
              <w:top w:val="single" w:sz="18" w:space="0" w:color="476166" w:themeColor="accent1"/>
            </w:tcBorders>
          </w:tcPr>
          <w:p w14:paraId="38B0D38E" w14:textId="77777777" w:rsidR="00BB00C0" w:rsidRPr="007A4821" w:rsidRDefault="00BB00C0" w:rsidP="00BB00C0"/>
        </w:tc>
        <w:tc>
          <w:tcPr>
            <w:tcW w:w="2158" w:type="dxa"/>
            <w:gridSpan w:val="3"/>
            <w:tcBorders>
              <w:top w:val="single" w:sz="18" w:space="0" w:color="476166" w:themeColor="accent1"/>
            </w:tcBorders>
          </w:tcPr>
          <w:p w14:paraId="72B0B431" w14:textId="77777777" w:rsidR="00BB00C0" w:rsidRPr="007A4821" w:rsidRDefault="00BB00C0" w:rsidP="00BB00C0"/>
        </w:tc>
        <w:tc>
          <w:tcPr>
            <w:tcW w:w="2158" w:type="dxa"/>
            <w:tcBorders>
              <w:top w:val="single" w:sz="18" w:space="0" w:color="476166" w:themeColor="accent1"/>
            </w:tcBorders>
          </w:tcPr>
          <w:p w14:paraId="7FFDB22F" w14:textId="77777777" w:rsidR="00BB00C0" w:rsidRPr="007A4821" w:rsidRDefault="00BB00C0" w:rsidP="00BB00C0"/>
        </w:tc>
        <w:tc>
          <w:tcPr>
            <w:tcW w:w="2158" w:type="dxa"/>
            <w:gridSpan w:val="2"/>
          </w:tcPr>
          <w:p w14:paraId="42A9B4FA" w14:textId="77777777" w:rsidR="00BB00C0" w:rsidRPr="007A4821" w:rsidRDefault="00BB00C0" w:rsidP="00BB00C0"/>
        </w:tc>
      </w:tr>
      <w:tr w:rsidR="00BB00C0" w:rsidRPr="007A4821" w14:paraId="1404C3D0" w14:textId="77777777" w:rsidTr="00BB00C0">
        <w:trPr>
          <w:trHeight w:val="9317"/>
        </w:trPr>
        <w:tc>
          <w:tcPr>
            <w:tcW w:w="1079" w:type="dxa"/>
          </w:tcPr>
          <w:p w14:paraId="61CB84ED" w14:textId="77777777" w:rsidR="00BB00C0" w:rsidRPr="007A4821" w:rsidRDefault="00BB00C0" w:rsidP="00BB00C0"/>
        </w:tc>
        <w:tc>
          <w:tcPr>
            <w:tcW w:w="8632" w:type="dxa"/>
            <w:gridSpan w:val="7"/>
            <w:tcBorders>
              <w:top w:val="single" w:sz="18" w:space="0" w:color="476166" w:themeColor="accent1"/>
              <w:bottom w:val="single" w:sz="18" w:space="0" w:color="476166" w:themeColor="accent1"/>
            </w:tcBorders>
          </w:tcPr>
          <w:p w14:paraId="57B76711" w14:textId="77777777" w:rsidR="00BB00C0" w:rsidRPr="007A4821" w:rsidRDefault="00BB00C0" w:rsidP="00BB00C0">
            <w:pPr>
              <w:pStyle w:val="Balk5"/>
            </w:pPr>
            <w:r>
              <w:t>Patlatılacak Balona Erişmek</w:t>
            </w:r>
          </w:p>
          <w:p w14:paraId="31F9D164" w14:textId="77777777" w:rsidR="00BB00C0" w:rsidRPr="007A4821" w:rsidRDefault="00BB00C0" w:rsidP="00BB00C0"/>
          <w:p w14:paraId="57E2B77A" w14:textId="77777777" w:rsidR="00BB00C0" w:rsidRDefault="00BB00C0" w:rsidP="00BB00C0">
            <w:pPr>
              <w:pStyle w:val="Metin"/>
            </w:pPr>
            <w:r>
              <w:t>İnteger bir size değişkeni oluşturdum ve bu değişene “n” değerini atadım.Bu değişken listedeki balon sayısını tutacak.İnteger “count” değişkeni ise üzerinde gezdiğimiz balonları sayacak.Current’i listenin başı olan head ile başlattım.Bir de Balon nesnesinden yarattığım bir prev nesnesi oluşturdum.Bu prev nesnesi bulunduğumuz düğüm bir önceki düğümünü ifade edecek.</w:t>
            </w:r>
          </w:p>
          <w:p w14:paraId="17A9305D" w14:textId="77777777" w:rsidR="00C20862" w:rsidRDefault="00C20862" w:rsidP="00BB00C0">
            <w:pPr>
              <w:pStyle w:val="Metin"/>
            </w:pPr>
          </w:p>
          <w:p w14:paraId="34370345" w14:textId="77777777" w:rsidR="00C20862" w:rsidRDefault="00BB00C0" w:rsidP="00BB00C0">
            <w:pPr>
              <w:pStyle w:val="Metin"/>
            </w:pPr>
            <w:r>
              <w:t>Değişkenlerimi tanımladıktan sonra bağlı listenin boyutu yani balon sayısı 1  den büyük olduğu koşul için bir while döngüsü oluşturdum.Bu while döngüsü geriye tek bir balon kalana kadar dönecek.</w:t>
            </w:r>
          </w:p>
          <w:p w14:paraId="3E4F5381" w14:textId="77777777" w:rsidR="00C20862" w:rsidRDefault="00BB00C0" w:rsidP="00BB00C0">
            <w:pPr>
              <w:pStyle w:val="Metin"/>
            </w:pPr>
            <w:r>
              <w:t>İf ile count==m koşulunu kontrol ettim.Yani bulunduğumuz balon patlatılacak balon mu diye kontrol ettim.Eğer patlatılacak balona geldiysek kullanıcıya bilgi mesajı yazdırdık.Bu konumda bulunduğumuz düğümü “current” değişkeni ifade ediyordu.Current. next ise bulunduğumuz düğümden sonraki düğümü gösterir.Prev ise bulunduğumuz düğümün önceki düğümünü ifade ediyor.</w:t>
            </w:r>
          </w:p>
          <w:p w14:paraId="34399DF7" w14:textId="77777777" w:rsidR="00C20862" w:rsidRDefault="00BB00C0" w:rsidP="00BB00C0">
            <w:pPr>
              <w:pStyle w:val="Metin"/>
            </w:pPr>
            <w:r>
              <w:t>Patlatılacak balonun olduğu düğümü listeden çıkarmak , önceki düğümün next’ inin bulunduğumuz düğümün sonrasında gelen düğümü işaret etmesi anlamına geliyor(prev.next=current.next).Bu şekilde listede patlatılacak balonun konumu artık atlanır ve bir sonraki düğümü gösterir.Yani o düğü</w:t>
            </w:r>
            <w:r w:rsidR="00C20862">
              <w:t>m</w:t>
            </w:r>
            <w:r>
              <w:t xml:space="preserve"> listeden çıkarılmış olur.</w:t>
            </w:r>
          </w:p>
          <w:p w14:paraId="10EE184F" w14:textId="77777777" w:rsidR="00C20862" w:rsidRDefault="00BB00C0" w:rsidP="00BB00C0">
            <w:pPr>
              <w:pStyle w:val="Metin"/>
            </w:pPr>
            <w:r>
              <w:t>Artık bir düğümümüz eksildiği için size değişkenimizi de bir azaltmalıyız.Balon sayma işlemine de tekrar başlayacağımızdan count değişkenini tekrar sıfırlamalıyız.</w:t>
            </w:r>
          </w:p>
          <w:p w14:paraId="122B29A2" w14:textId="77777777" w:rsidR="00C20862" w:rsidRDefault="00C20862" w:rsidP="00BB00C0">
            <w:pPr>
              <w:pStyle w:val="Metin"/>
            </w:pPr>
          </w:p>
          <w:p w14:paraId="30A09F17" w14:textId="77777777" w:rsidR="00C20862" w:rsidRDefault="00BB00C0" w:rsidP="00BB00C0">
            <w:pPr>
              <w:pStyle w:val="Metin"/>
            </w:pPr>
            <w:r>
              <w:t>Eğer bulunduğumuz düğüm silinecek balonun olduğu düğüm değilse bir sonraki düğüme geçmeli ve count değişkenini arttırmalıyız.</w:t>
            </w:r>
          </w:p>
          <w:p w14:paraId="3C160D62" w14:textId="77777777" w:rsidR="00C20862" w:rsidRDefault="00C20862" w:rsidP="00BB00C0">
            <w:pPr>
              <w:pStyle w:val="Metin"/>
            </w:pPr>
          </w:p>
          <w:p w14:paraId="344384DE" w14:textId="77777777" w:rsidR="00BB00C0" w:rsidRDefault="00BB00C0" w:rsidP="00BB00C0">
            <w:pPr>
              <w:pStyle w:val="Metin"/>
            </w:pPr>
            <w:r>
              <w:t>Bu şekilde tüm listeyi gezip geriye tek bir eleman kaldığında bu elemanı current değişkeni tutuyor olacak.While döngüsünden çıktığımızda artık bu düğümün pozisyonunu yani data değerini yazdırarak konumuna erişmiş oluruz.</w:t>
            </w:r>
          </w:p>
          <w:p w14:paraId="2FA5AE78" w14:textId="350C4F1B" w:rsidR="00C20862" w:rsidRPr="007A4821" w:rsidRDefault="00C20862" w:rsidP="00BB00C0">
            <w:pPr>
              <w:pStyle w:val="Metin"/>
            </w:pPr>
          </w:p>
        </w:tc>
        <w:tc>
          <w:tcPr>
            <w:tcW w:w="1079" w:type="dxa"/>
          </w:tcPr>
          <w:p w14:paraId="022301B2" w14:textId="77777777" w:rsidR="00BB00C0" w:rsidRPr="007A4821" w:rsidRDefault="00BB00C0" w:rsidP="00BB00C0"/>
        </w:tc>
      </w:tr>
      <w:tr w:rsidR="00BB00C0" w:rsidRPr="007A4821" w14:paraId="35C73ECC" w14:textId="77777777" w:rsidTr="00BB00C0">
        <w:trPr>
          <w:trHeight w:val="730"/>
        </w:trPr>
        <w:tc>
          <w:tcPr>
            <w:tcW w:w="1079" w:type="dxa"/>
          </w:tcPr>
          <w:p w14:paraId="15D8B43F" w14:textId="77777777" w:rsidR="00BB00C0" w:rsidRPr="007A4821" w:rsidRDefault="00BB00C0" w:rsidP="00BB00C0"/>
        </w:tc>
        <w:tc>
          <w:tcPr>
            <w:tcW w:w="3956" w:type="dxa"/>
            <w:gridSpan w:val="3"/>
            <w:tcBorders>
              <w:top w:val="single" w:sz="18" w:space="0" w:color="476166" w:themeColor="accent1"/>
            </w:tcBorders>
          </w:tcPr>
          <w:p w14:paraId="3587896A" w14:textId="77777777" w:rsidR="00BB00C0" w:rsidRPr="007A4821" w:rsidRDefault="00BB00C0" w:rsidP="00BB00C0">
            <w:pPr>
              <w:pStyle w:val="Balk5"/>
            </w:pPr>
          </w:p>
          <w:p w14:paraId="2BAF67A6" w14:textId="77777777" w:rsidR="00BB00C0" w:rsidRPr="007A4821" w:rsidRDefault="00BB00C0" w:rsidP="00BB00C0"/>
        </w:tc>
        <w:tc>
          <w:tcPr>
            <w:tcW w:w="719" w:type="dxa"/>
            <w:tcBorders>
              <w:top w:val="single" w:sz="18" w:space="0" w:color="476166" w:themeColor="accent1"/>
            </w:tcBorders>
          </w:tcPr>
          <w:p w14:paraId="0328115E" w14:textId="77777777" w:rsidR="00BB00C0" w:rsidRPr="007A4821" w:rsidRDefault="00BB00C0" w:rsidP="00BB00C0"/>
        </w:tc>
        <w:tc>
          <w:tcPr>
            <w:tcW w:w="3957" w:type="dxa"/>
            <w:gridSpan w:val="3"/>
            <w:tcBorders>
              <w:top w:val="single" w:sz="18" w:space="0" w:color="476166" w:themeColor="accent1"/>
            </w:tcBorders>
          </w:tcPr>
          <w:p w14:paraId="332EF042" w14:textId="77777777" w:rsidR="00BB00C0" w:rsidRPr="007A4821" w:rsidRDefault="00BB00C0" w:rsidP="00BB00C0"/>
        </w:tc>
        <w:tc>
          <w:tcPr>
            <w:tcW w:w="1079" w:type="dxa"/>
          </w:tcPr>
          <w:p w14:paraId="2AC3D4CB" w14:textId="77777777" w:rsidR="00BB00C0" w:rsidRPr="007A4821" w:rsidRDefault="00BB00C0" w:rsidP="00BB00C0"/>
        </w:tc>
      </w:tr>
    </w:tbl>
    <w:p w14:paraId="30043DDE" w14:textId="6235E4F2" w:rsidR="00BB00C0" w:rsidRDefault="00BB00C0"/>
    <w:p w14:paraId="489D090E" w14:textId="77777777" w:rsidR="00BB00C0" w:rsidRDefault="00BB00C0">
      <w:r>
        <w:br w:type="page"/>
      </w:r>
    </w:p>
    <w:p w14:paraId="3D6837EA" w14:textId="77777777" w:rsidR="0048120C" w:rsidRPr="007A4821" w:rsidRDefault="0048120C"/>
    <w:p w14:paraId="1A5DEB40" w14:textId="77777777" w:rsidR="002B5F63" w:rsidRPr="007A4821" w:rsidRDefault="002B5F63" w:rsidP="002B5F63"/>
    <w:tbl>
      <w:tblPr>
        <w:tblStyle w:val="TabloKlavuzu"/>
        <w:tblpPr w:leftFromText="141" w:rightFromText="141" w:vertAnchor="text" w:horzAnchor="margin" w:tblpY="1"/>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BB00C0" w:rsidRPr="007A4821" w14:paraId="7059AC5D" w14:textId="77777777" w:rsidTr="00BB00C0">
        <w:trPr>
          <w:trHeight w:val="800"/>
        </w:trPr>
        <w:tc>
          <w:tcPr>
            <w:tcW w:w="2158" w:type="dxa"/>
            <w:gridSpan w:val="2"/>
            <w:tcBorders>
              <w:right w:val="single" w:sz="18" w:space="0" w:color="476166" w:themeColor="accent1"/>
            </w:tcBorders>
          </w:tcPr>
          <w:p w14:paraId="7A3EC83E" w14:textId="77777777" w:rsidR="00BB00C0" w:rsidRPr="007A4821" w:rsidRDefault="00BB00C0" w:rsidP="00BB00C0"/>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594F4AD" w14:textId="77777777" w:rsidR="00BB00C0" w:rsidRPr="007A4821" w:rsidRDefault="00BB00C0" w:rsidP="00BB00C0">
            <w:pPr>
              <w:pStyle w:val="Balk4"/>
            </w:pPr>
            <w:sdt>
              <w:sdtPr>
                <w:id w:val="-2014051267"/>
                <w:placeholder>
                  <w:docPart w:val="F7A1B78084AB4DAC8B91A1F7AAF638F4"/>
                </w:placeholder>
                <w:temporary/>
                <w:showingPlcHdr/>
                <w15:appearance w15:val="hidden"/>
              </w:sdtPr>
              <w:sdtContent>
                <w:r w:rsidRPr="007A4821">
                  <w:rPr>
                    <w:lang w:bidi="tr-TR"/>
                  </w:rPr>
                  <w:t>SÜREÇ</w:t>
                </w:r>
              </w:sdtContent>
            </w:sdt>
          </w:p>
        </w:tc>
        <w:tc>
          <w:tcPr>
            <w:tcW w:w="2158" w:type="dxa"/>
            <w:gridSpan w:val="2"/>
            <w:tcBorders>
              <w:left w:val="single" w:sz="18" w:space="0" w:color="476166" w:themeColor="accent1"/>
            </w:tcBorders>
          </w:tcPr>
          <w:p w14:paraId="4E7B6EE2" w14:textId="77777777" w:rsidR="00BB00C0" w:rsidRPr="007A4821" w:rsidRDefault="00BB00C0" w:rsidP="00BB00C0"/>
        </w:tc>
      </w:tr>
      <w:tr w:rsidR="00BB00C0" w:rsidRPr="007A4821" w14:paraId="5A0DC8C7" w14:textId="77777777" w:rsidTr="00BB00C0">
        <w:tc>
          <w:tcPr>
            <w:tcW w:w="2158" w:type="dxa"/>
            <w:gridSpan w:val="2"/>
          </w:tcPr>
          <w:p w14:paraId="3B366AF0" w14:textId="77777777" w:rsidR="00BB00C0" w:rsidRPr="007A4821" w:rsidRDefault="00BB00C0" w:rsidP="00BB00C0"/>
        </w:tc>
        <w:tc>
          <w:tcPr>
            <w:tcW w:w="2158" w:type="dxa"/>
            <w:tcBorders>
              <w:top w:val="single" w:sz="18" w:space="0" w:color="476166" w:themeColor="accent1"/>
            </w:tcBorders>
          </w:tcPr>
          <w:p w14:paraId="31B15C78" w14:textId="77777777" w:rsidR="00BB00C0" w:rsidRPr="007A4821" w:rsidRDefault="00BB00C0" w:rsidP="00BB00C0"/>
        </w:tc>
        <w:tc>
          <w:tcPr>
            <w:tcW w:w="2158" w:type="dxa"/>
            <w:gridSpan w:val="3"/>
            <w:tcBorders>
              <w:top w:val="single" w:sz="18" w:space="0" w:color="476166" w:themeColor="accent1"/>
            </w:tcBorders>
          </w:tcPr>
          <w:p w14:paraId="7C3534EB" w14:textId="77777777" w:rsidR="00BB00C0" w:rsidRPr="007A4821" w:rsidRDefault="00BB00C0" w:rsidP="00BB00C0"/>
        </w:tc>
        <w:tc>
          <w:tcPr>
            <w:tcW w:w="2158" w:type="dxa"/>
            <w:tcBorders>
              <w:top w:val="single" w:sz="18" w:space="0" w:color="476166" w:themeColor="accent1"/>
            </w:tcBorders>
          </w:tcPr>
          <w:p w14:paraId="203C0699" w14:textId="77777777" w:rsidR="00BB00C0" w:rsidRPr="007A4821" w:rsidRDefault="00BB00C0" w:rsidP="00BB00C0"/>
        </w:tc>
        <w:tc>
          <w:tcPr>
            <w:tcW w:w="2158" w:type="dxa"/>
            <w:gridSpan w:val="2"/>
          </w:tcPr>
          <w:p w14:paraId="39D5CC5C" w14:textId="77777777" w:rsidR="00BB00C0" w:rsidRPr="007A4821" w:rsidRDefault="00BB00C0" w:rsidP="00BB00C0"/>
        </w:tc>
      </w:tr>
      <w:tr w:rsidR="00BB00C0" w:rsidRPr="007A4821" w14:paraId="145D5424" w14:textId="77777777" w:rsidTr="00C20862">
        <w:trPr>
          <w:trHeight w:val="7568"/>
        </w:trPr>
        <w:tc>
          <w:tcPr>
            <w:tcW w:w="1079" w:type="dxa"/>
          </w:tcPr>
          <w:p w14:paraId="5DDC4E96" w14:textId="77777777" w:rsidR="00BB00C0" w:rsidRPr="007A4821" w:rsidRDefault="00BB00C0" w:rsidP="00BB00C0"/>
        </w:tc>
        <w:tc>
          <w:tcPr>
            <w:tcW w:w="8632" w:type="dxa"/>
            <w:gridSpan w:val="7"/>
            <w:tcBorders>
              <w:top w:val="single" w:sz="18" w:space="0" w:color="476166" w:themeColor="accent1"/>
              <w:bottom w:val="single" w:sz="18" w:space="0" w:color="476166" w:themeColor="accent1"/>
            </w:tcBorders>
          </w:tcPr>
          <w:p w14:paraId="67BFB797" w14:textId="2A14C9A9" w:rsidR="00BB00C0" w:rsidRPr="007A4821" w:rsidRDefault="00BB00C0" w:rsidP="00BB00C0">
            <w:pPr>
              <w:pStyle w:val="Balk5"/>
            </w:pPr>
            <w:r>
              <w:t>Main Bloğu</w:t>
            </w:r>
          </w:p>
          <w:p w14:paraId="40F319A9" w14:textId="77777777" w:rsidR="00BB00C0" w:rsidRPr="007A4821" w:rsidRDefault="00BB00C0" w:rsidP="00BB00C0"/>
          <w:p w14:paraId="5E43FFB8" w14:textId="71B62329" w:rsidR="00C20862" w:rsidRDefault="00BB00C0" w:rsidP="00BB00C0">
            <w:pPr>
              <w:pStyle w:val="Metin"/>
            </w:pPr>
            <w:r>
              <w:t>Burada kullanıcının işlemlerini kolaylaştırmak adına bir kullanıcı menüsü oluşturdum.Kullanıcı yapmak istediği işlemin numarasını girdikten sonra girilen değer “choice” değişkeni ile tutulacak ve bir switch-case yapısına gönderilecek.</w:t>
            </w:r>
            <w:r>
              <w:br/>
              <w:t xml:space="preserve">1. İşlemi seçen kullanıcı oyunu başlatma seçeneğini seçmiştir.Burada kullanıcıdan N ve M değerleri girilmesi isteniyor.Girilen değerlerin </w:t>
            </w:r>
            <w:r w:rsidR="00C20862">
              <w:t>sıfıra</w:t>
            </w:r>
            <w:r>
              <w:t xml:space="preserve"> eşit ya da negatif tam sayı olması ihtimaline karşı bir kontrol yapısı oluşturdum.Bu tarz değerlerin girilmesi durumunda kullanıcıya bir uyarı mesajı gönderdim ve tekrar değer girmesini istedim.</w:t>
            </w:r>
            <w:r w:rsidR="00C20862">
              <w:t xml:space="preserve"> </w:t>
            </w:r>
            <w:r>
              <w:t xml:space="preserve">Girilen değerler doğrulandıktan sonra </w:t>
            </w:r>
            <w:r w:rsidR="00C20862">
              <w:t>balonPozisyonuBul(m,n) ifadesi ile balonPozisyonuBul metoduna m ve n değerlerini parametre olarak yolladım.</w:t>
            </w:r>
          </w:p>
          <w:p w14:paraId="256F9C00" w14:textId="77777777" w:rsidR="00C20862" w:rsidRDefault="00C20862" w:rsidP="00BB00C0">
            <w:pPr>
              <w:pStyle w:val="Metin"/>
            </w:pPr>
          </w:p>
          <w:p w14:paraId="1311BA65" w14:textId="77777777" w:rsidR="00C20862" w:rsidRDefault="00C20862" w:rsidP="00BB00C0">
            <w:pPr>
              <w:pStyle w:val="Metin"/>
            </w:pPr>
            <w:r>
              <w:t>2.İşlemi seçen kullanıcı oyunun kurallarını görünter</w:t>
            </w:r>
          </w:p>
          <w:p w14:paraId="0390F52A" w14:textId="77777777" w:rsidR="00C20862" w:rsidRDefault="00C20862" w:rsidP="00BB00C0">
            <w:pPr>
              <w:pStyle w:val="Metin"/>
            </w:pPr>
          </w:p>
          <w:p w14:paraId="78B48CF3" w14:textId="77777777" w:rsidR="00C20862" w:rsidRDefault="00C20862" w:rsidP="00BB00C0">
            <w:pPr>
              <w:pStyle w:val="Metin"/>
            </w:pPr>
            <w:r>
              <w:t>3.işlemi seçen kullanıcı ise oyundan çıkış yapma seçeneğini seçmiştir.</w:t>
            </w:r>
          </w:p>
          <w:p w14:paraId="5551A0D9" w14:textId="77777777" w:rsidR="00C20862" w:rsidRDefault="00C20862" w:rsidP="00BB00C0">
            <w:pPr>
              <w:pStyle w:val="Metin"/>
            </w:pPr>
          </w:p>
          <w:p w14:paraId="41D06B26" w14:textId="0BA82083" w:rsidR="00C20862" w:rsidRPr="007A4821" w:rsidRDefault="00C20862" w:rsidP="00BB00C0">
            <w:pPr>
              <w:pStyle w:val="Metin"/>
            </w:pPr>
            <w:r>
              <w:t>Bu menü yapısını choice değişkeni 3 e eşit olmadığı her durum için çalıştırdım.Yani kullanıcı çıkış yapma seçeneği dışında bir seçenek seçtiğinde menüyü tekrar görüntüleyebilecek.</w:t>
            </w:r>
          </w:p>
        </w:tc>
        <w:tc>
          <w:tcPr>
            <w:tcW w:w="1079" w:type="dxa"/>
          </w:tcPr>
          <w:p w14:paraId="73AB7967" w14:textId="77777777" w:rsidR="00BB00C0" w:rsidRPr="007A4821" w:rsidRDefault="00BB00C0" w:rsidP="00BB00C0"/>
        </w:tc>
      </w:tr>
      <w:tr w:rsidR="00BB00C0" w:rsidRPr="007A4821" w14:paraId="17C58465" w14:textId="77777777" w:rsidTr="00BB00C0">
        <w:trPr>
          <w:trHeight w:val="730"/>
        </w:trPr>
        <w:tc>
          <w:tcPr>
            <w:tcW w:w="1079" w:type="dxa"/>
          </w:tcPr>
          <w:p w14:paraId="5B7195F5" w14:textId="77777777" w:rsidR="00BB00C0" w:rsidRPr="007A4821" w:rsidRDefault="00BB00C0" w:rsidP="00BB00C0"/>
        </w:tc>
        <w:tc>
          <w:tcPr>
            <w:tcW w:w="3956" w:type="dxa"/>
            <w:gridSpan w:val="3"/>
            <w:tcBorders>
              <w:top w:val="single" w:sz="18" w:space="0" w:color="476166" w:themeColor="accent1"/>
            </w:tcBorders>
          </w:tcPr>
          <w:p w14:paraId="2F92D0A4" w14:textId="77777777" w:rsidR="00BB00C0" w:rsidRPr="007A4821" w:rsidRDefault="00BB00C0" w:rsidP="00BB00C0">
            <w:pPr>
              <w:pStyle w:val="Balk5"/>
            </w:pPr>
          </w:p>
          <w:p w14:paraId="2E5AE7FD" w14:textId="77777777" w:rsidR="00BB00C0" w:rsidRPr="007A4821" w:rsidRDefault="00BB00C0" w:rsidP="00BB00C0"/>
        </w:tc>
        <w:tc>
          <w:tcPr>
            <w:tcW w:w="719" w:type="dxa"/>
            <w:tcBorders>
              <w:top w:val="single" w:sz="18" w:space="0" w:color="476166" w:themeColor="accent1"/>
            </w:tcBorders>
          </w:tcPr>
          <w:p w14:paraId="7082A887" w14:textId="77777777" w:rsidR="00BB00C0" w:rsidRPr="007A4821" w:rsidRDefault="00BB00C0" w:rsidP="00BB00C0"/>
        </w:tc>
        <w:tc>
          <w:tcPr>
            <w:tcW w:w="3957" w:type="dxa"/>
            <w:gridSpan w:val="3"/>
            <w:tcBorders>
              <w:top w:val="single" w:sz="18" w:space="0" w:color="476166" w:themeColor="accent1"/>
            </w:tcBorders>
          </w:tcPr>
          <w:p w14:paraId="5F883827" w14:textId="77777777" w:rsidR="00BB00C0" w:rsidRPr="007A4821" w:rsidRDefault="00BB00C0" w:rsidP="00BB00C0"/>
        </w:tc>
        <w:tc>
          <w:tcPr>
            <w:tcW w:w="1079" w:type="dxa"/>
          </w:tcPr>
          <w:p w14:paraId="07DF2CC7" w14:textId="77777777" w:rsidR="00BB00C0" w:rsidRPr="007A4821" w:rsidRDefault="00BB00C0" w:rsidP="00BB00C0"/>
        </w:tc>
      </w:tr>
    </w:tbl>
    <w:p w14:paraId="456F95E8" w14:textId="04038942" w:rsidR="00C20862" w:rsidRDefault="00C20862"/>
    <w:p w14:paraId="16B54D78" w14:textId="77777777" w:rsidR="00C20862" w:rsidRDefault="00C20862">
      <w:r>
        <w:br w:type="page"/>
      </w:r>
    </w:p>
    <w:p w14:paraId="73C5BD7E" w14:textId="620012B5" w:rsidR="0048120C" w:rsidRDefault="007C2235" w:rsidP="007C2235">
      <w:pPr>
        <w:pStyle w:val="Balk5"/>
      </w:pPr>
      <w:r>
        <w:rPr>
          <w:noProof/>
        </w:rPr>
        <w:lastRenderedPageBreak/>
        <w:drawing>
          <wp:anchor distT="0" distB="0" distL="114300" distR="114300" simplePos="0" relativeHeight="251663360" behindDoc="0" locked="0" layoutInCell="1" allowOverlap="1" wp14:anchorId="17432FCF" wp14:editId="09216A84">
            <wp:simplePos x="0" y="0"/>
            <wp:positionH relativeFrom="column">
              <wp:posOffset>3472815</wp:posOffset>
            </wp:positionH>
            <wp:positionV relativeFrom="paragraph">
              <wp:posOffset>9525</wp:posOffset>
            </wp:positionV>
            <wp:extent cx="2636748" cy="1676545"/>
            <wp:effectExtent l="0" t="0" r="0" b="0"/>
            <wp:wrapSquare wrapText="bothSides"/>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2636748" cy="1676545"/>
                    </a:xfrm>
                    <a:prstGeom prst="rect">
                      <a:avLst/>
                    </a:prstGeom>
                  </pic:spPr>
                </pic:pic>
              </a:graphicData>
            </a:graphic>
          </wp:anchor>
        </w:drawing>
      </w:r>
      <w:r>
        <w:t>Node Sınıfının Oluşturulması</w:t>
      </w:r>
    </w:p>
    <w:p w14:paraId="5A1E91A8" w14:textId="644F0558" w:rsidR="007C2235" w:rsidRDefault="007C2235" w:rsidP="007C2235"/>
    <w:p w14:paraId="0FB5269E" w14:textId="77777777" w:rsidR="007C2235" w:rsidRDefault="007C2235" w:rsidP="007C2235"/>
    <w:p w14:paraId="4D77904F" w14:textId="77777777" w:rsidR="007C2235" w:rsidRDefault="007C2235" w:rsidP="007C2235"/>
    <w:p w14:paraId="2646D5D9" w14:textId="77777777" w:rsidR="007C2235" w:rsidRDefault="007C2235" w:rsidP="007C2235"/>
    <w:p w14:paraId="78D60DC7" w14:textId="77777777" w:rsidR="007C2235" w:rsidRDefault="007C2235" w:rsidP="007C2235"/>
    <w:p w14:paraId="6C643CD5" w14:textId="77777777" w:rsidR="007C2235" w:rsidRDefault="007C2235" w:rsidP="007C2235"/>
    <w:p w14:paraId="04867E9B" w14:textId="77777777" w:rsidR="007C2235" w:rsidRDefault="007C2235" w:rsidP="007C2235"/>
    <w:p w14:paraId="27F38CF6" w14:textId="77777777" w:rsidR="007C2235" w:rsidRDefault="007C2235" w:rsidP="007C2235"/>
    <w:p w14:paraId="788DC75A" w14:textId="77777777" w:rsidR="007C2235" w:rsidRDefault="007C2235" w:rsidP="007C2235"/>
    <w:p w14:paraId="2E86B379" w14:textId="77777777" w:rsidR="007C2235" w:rsidRDefault="007C2235" w:rsidP="007C2235"/>
    <w:p w14:paraId="7620CBF4" w14:textId="77777777" w:rsidR="007C2235" w:rsidRDefault="007C2235" w:rsidP="007C2235">
      <w:pPr>
        <w:pStyle w:val="Balk5"/>
      </w:pPr>
    </w:p>
    <w:p w14:paraId="415B0CBB" w14:textId="64113188" w:rsidR="007C2235" w:rsidRDefault="007C2235" w:rsidP="007C2235">
      <w:pPr>
        <w:pStyle w:val="Balk5"/>
      </w:pPr>
      <w:r w:rsidRPr="007C2235">
        <w:drawing>
          <wp:anchor distT="0" distB="0" distL="114300" distR="114300" simplePos="0" relativeHeight="251664384" behindDoc="1" locked="0" layoutInCell="1" allowOverlap="1" wp14:anchorId="48B4B513" wp14:editId="11F3DA9B">
            <wp:simplePos x="0" y="0"/>
            <wp:positionH relativeFrom="margin">
              <wp:posOffset>3077845</wp:posOffset>
            </wp:positionH>
            <wp:positionV relativeFrom="paragraph">
              <wp:posOffset>192405</wp:posOffset>
            </wp:positionV>
            <wp:extent cx="3970364" cy="1851820"/>
            <wp:effectExtent l="0" t="0" r="0" b="0"/>
            <wp:wrapTight wrapText="bothSides">
              <wp:wrapPolygon edited="0">
                <wp:start x="0" y="0"/>
                <wp:lineTo x="0" y="21333"/>
                <wp:lineTo x="21455" y="21333"/>
                <wp:lineTo x="21455" y="0"/>
                <wp:lineTo x="0" y="0"/>
              </wp:wrapPolygon>
            </wp:wrapTight>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3970364" cy="1851820"/>
                    </a:xfrm>
                    <a:prstGeom prst="rect">
                      <a:avLst/>
                    </a:prstGeom>
                  </pic:spPr>
                </pic:pic>
              </a:graphicData>
            </a:graphic>
          </wp:anchor>
        </w:drawing>
      </w:r>
    </w:p>
    <w:p w14:paraId="0D6BB2CF" w14:textId="283A6A6A" w:rsidR="007C2235" w:rsidRDefault="007C2235" w:rsidP="007C2235">
      <w:pPr>
        <w:pStyle w:val="Balk5"/>
      </w:pPr>
      <w:r>
        <w:t>Dairesel Bağlı Liste Oluşturma</w:t>
      </w:r>
    </w:p>
    <w:p w14:paraId="4FF0B9F8" w14:textId="53D67482" w:rsidR="007C2235" w:rsidRDefault="007C2235" w:rsidP="007C2235"/>
    <w:p w14:paraId="3AC47A73" w14:textId="77777777" w:rsidR="007C2235" w:rsidRDefault="007C2235" w:rsidP="007C2235"/>
    <w:p w14:paraId="20236E1C" w14:textId="77777777" w:rsidR="007C2235" w:rsidRDefault="007C2235" w:rsidP="007C2235"/>
    <w:p w14:paraId="67F2451D" w14:textId="77777777" w:rsidR="007C2235" w:rsidRDefault="007C2235" w:rsidP="007C2235"/>
    <w:p w14:paraId="75622F5A" w14:textId="77777777" w:rsidR="007C2235" w:rsidRDefault="007C2235" w:rsidP="007C2235"/>
    <w:p w14:paraId="42E19D7C" w14:textId="77777777" w:rsidR="007C2235" w:rsidRDefault="007C2235" w:rsidP="007C2235">
      <w:pPr>
        <w:pStyle w:val="Balk5"/>
      </w:pPr>
    </w:p>
    <w:p w14:paraId="3233229C" w14:textId="77777777" w:rsidR="007C2235" w:rsidRDefault="007C2235" w:rsidP="007C2235">
      <w:pPr>
        <w:pStyle w:val="Balk5"/>
      </w:pPr>
    </w:p>
    <w:p w14:paraId="5D2E5967" w14:textId="7BBA969A" w:rsidR="007C2235" w:rsidRDefault="007C2235" w:rsidP="007C2235">
      <w:pPr>
        <w:pStyle w:val="Balk5"/>
      </w:pPr>
      <w:r w:rsidRPr="007C2235">
        <w:drawing>
          <wp:anchor distT="0" distB="0" distL="114300" distR="114300" simplePos="0" relativeHeight="251665408" behindDoc="1" locked="0" layoutInCell="1" allowOverlap="1" wp14:anchorId="222596FD" wp14:editId="2DA1F613">
            <wp:simplePos x="0" y="0"/>
            <wp:positionH relativeFrom="column">
              <wp:posOffset>2910840</wp:posOffset>
            </wp:positionH>
            <wp:positionV relativeFrom="paragraph">
              <wp:posOffset>207645</wp:posOffset>
            </wp:positionV>
            <wp:extent cx="4250055" cy="3256915"/>
            <wp:effectExtent l="0" t="0" r="0" b="635"/>
            <wp:wrapTight wrapText="bothSides">
              <wp:wrapPolygon edited="0">
                <wp:start x="0" y="0"/>
                <wp:lineTo x="0" y="21478"/>
                <wp:lineTo x="21494" y="21478"/>
                <wp:lineTo x="21494" y="0"/>
                <wp:lineTo x="0" y="0"/>
              </wp:wrapPolygon>
            </wp:wrapTight>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4250055" cy="3256915"/>
                    </a:xfrm>
                    <a:prstGeom prst="rect">
                      <a:avLst/>
                    </a:prstGeom>
                  </pic:spPr>
                </pic:pic>
              </a:graphicData>
            </a:graphic>
            <wp14:sizeRelH relativeFrom="margin">
              <wp14:pctWidth>0</wp14:pctWidth>
            </wp14:sizeRelH>
            <wp14:sizeRelV relativeFrom="margin">
              <wp14:pctHeight>0</wp14:pctHeight>
            </wp14:sizeRelV>
          </wp:anchor>
        </w:drawing>
      </w:r>
    </w:p>
    <w:p w14:paraId="41DD1914" w14:textId="0E9EBC78" w:rsidR="007C2235" w:rsidRDefault="007C2235" w:rsidP="007C2235">
      <w:pPr>
        <w:pStyle w:val="Balk5"/>
      </w:pPr>
      <w:r>
        <w:t xml:space="preserve">Patlatılacak Balona Erişmek </w:t>
      </w:r>
    </w:p>
    <w:p w14:paraId="110213A3" w14:textId="5492A7FC" w:rsidR="007C2235" w:rsidRDefault="007C2235" w:rsidP="007C2235"/>
    <w:p w14:paraId="19433ECC" w14:textId="77777777" w:rsidR="007C2235" w:rsidRDefault="007C2235">
      <w:r>
        <w:br w:type="page"/>
      </w:r>
    </w:p>
    <w:p w14:paraId="2641A6DA" w14:textId="1A4B9CEA" w:rsidR="007C2235" w:rsidRDefault="007C2235" w:rsidP="007C2235">
      <w:pPr>
        <w:pStyle w:val="Balk5"/>
      </w:pPr>
      <w:r w:rsidRPr="007C2235">
        <w:lastRenderedPageBreak/>
        <w:drawing>
          <wp:anchor distT="0" distB="0" distL="114300" distR="114300" simplePos="0" relativeHeight="251666432" behindDoc="1" locked="0" layoutInCell="1" allowOverlap="1" wp14:anchorId="5EABC410" wp14:editId="261BCEF4">
            <wp:simplePos x="0" y="0"/>
            <wp:positionH relativeFrom="margin">
              <wp:posOffset>1675765</wp:posOffset>
            </wp:positionH>
            <wp:positionV relativeFrom="paragraph">
              <wp:posOffset>0</wp:posOffset>
            </wp:positionV>
            <wp:extent cx="5429250" cy="5156835"/>
            <wp:effectExtent l="0" t="0" r="0" b="5715"/>
            <wp:wrapTight wrapText="bothSides">
              <wp:wrapPolygon edited="0">
                <wp:start x="0" y="0"/>
                <wp:lineTo x="0" y="21544"/>
                <wp:lineTo x="21524" y="21544"/>
                <wp:lineTo x="21524" y="0"/>
                <wp:lineTo x="0" y="0"/>
              </wp:wrapPolygon>
            </wp:wrapTight>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5429250" cy="5156835"/>
                    </a:xfrm>
                    <a:prstGeom prst="rect">
                      <a:avLst/>
                    </a:prstGeom>
                  </pic:spPr>
                </pic:pic>
              </a:graphicData>
            </a:graphic>
            <wp14:sizeRelH relativeFrom="margin">
              <wp14:pctWidth>0</wp14:pctWidth>
            </wp14:sizeRelH>
            <wp14:sizeRelV relativeFrom="margin">
              <wp14:pctHeight>0</wp14:pctHeight>
            </wp14:sizeRelV>
          </wp:anchor>
        </w:drawing>
      </w:r>
    </w:p>
    <w:p w14:paraId="15E503A9" w14:textId="450DB235" w:rsidR="007C2235" w:rsidRDefault="007C2235" w:rsidP="007C2235">
      <w:pPr>
        <w:pStyle w:val="Balk5"/>
      </w:pPr>
    </w:p>
    <w:p w14:paraId="21F67700" w14:textId="6CDC5BF7" w:rsidR="007C2235" w:rsidRDefault="007C2235" w:rsidP="007C2235">
      <w:pPr>
        <w:pStyle w:val="Balk5"/>
      </w:pPr>
    </w:p>
    <w:p w14:paraId="216C58AD" w14:textId="67E55305" w:rsidR="007C2235" w:rsidRDefault="007C2235" w:rsidP="007C2235">
      <w:pPr>
        <w:pStyle w:val="Balk5"/>
      </w:pPr>
      <w:r>
        <w:t>Main Kodu</w:t>
      </w:r>
    </w:p>
    <w:p w14:paraId="178BCFB8" w14:textId="61CF8576" w:rsidR="007C2235" w:rsidRPr="007C2235" w:rsidRDefault="007C2235" w:rsidP="007C2235">
      <w:r w:rsidRPr="007C2235">
        <w:drawing>
          <wp:anchor distT="0" distB="0" distL="114300" distR="114300" simplePos="0" relativeHeight="251667456" behindDoc="1" locked="0" layoutInCell="1" allowOverlap="1" wp14:anchorId="4251267B" wp14:editId="147983E2">
            <wp:simplePos x="0" y="0"/>
            <wp:positionH relativeFrom="margin">
              <wp:posOffset>1624965</wp:posOffset>
            </wp:positionH>
            <wp:positionV relativeFrom="paragraph">
              <wp:posOffset>4043045</wp:posOffset>
            </wp:positionV>
            <wp:extent cx="5520690" cy="2597150"/>
            <wp:effectExtent l="0" t="0" r="3810" b="0"/>
            <wp:wrapTight wrapText="bothSides">
              <wp:wrapPolygon edited="0">
                <wp:start x="0" y="0"/>
                <wp:lineTo x="0" y="21389"/>
                <wp:lineTo x="21540" y="21389"/>
                <wp:lineTo x="21540" y="0"/>
                <wp:lineTo x="0" y="0"/>
              </wp:wrapPolygon>
            </wp:wrapTight>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5520690" cy="2597150"/>
                    </a:xfrm>
                    <a:prstGeom prst="rect">
                      <a:avLst/>
                    </a:prstGeom>
                  </pic:spPr>
                </pic:pic>
              </a:graphicData>
            </a:graphic>
            <wp14:sizeRelH relativeFrom="margin">
              <wp14:pctWidth>0</wp14:pctWidth>
            </wp14:sizeRelH>
            <wp14:sizeRelV relativeFrom="margin">
              <wp14:pctHeight>0</wp14:pctHeight>
            </wp14:sizeRelV>
          </wp:anchor>
        </w:drawing>
      </w:r>
    </w:p>
    <w:sectPr w:rsidR="007C2235" w:rsidRPr="007C2235" w:rsidSect="007A4821">
      <w:footerReference w:type="even" r:id="rId18"/>
      <w:footerReference w:type="default" r:id="rId19"/>
      <w:pgSz w:w="11906" w:h="16838" w:code="9"/>
      <w:pgMar w:top="720" w:right="561" w:bottom="720" w:left="56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1D0FE" w14:textId="77777777" w:rsidR="005F4CFD" w:rsidRDefault="005F4CFD" w:rsidP="00E74B29">
      <w:r>
        <w:separator/>
      </w:r>
    </w:p>
  </w:endnote>
  <w:endnote w:type="continuationSeparator" w:id="0">
    <w:p w14:paraId="636075D4" w14:textId="77777777" w:rsidR="005F4CFD" w:rsidRDefault="005F4CF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A2"/>
    <w:family w:val="roman"/>
    <w:pitch w:val="variable"/>
    <w:sig w:usb0="00000287" w:usb1="00000000" w:usb2="00000000" w:usb3="00000000" w:csb0="0000009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A2"/>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ayfaNumaras"/>
      </w:rPr>
      <w:id w:val="145936648"/>
      <w:docPartObj>
        <w:docPartGallery w:val="Page Numbers (Bottom of Page)"/>
        <w:docPartUnique/>
      </w:docPartObj>
    </w:sdtPr>
    <w:sdtContent>
      <w:p w14:paraId="585021C4" w14:textId="7AC1A2E0" w:rsidR="00E74B29" w:rsidRDefault="00E74B29" w:rsidP="006709F1">
        <w:pPr>
          <w:pStyle w:val="AltBilgi"/>
          <w:rPr>
            <w:rStyle w:val="SayfaNumaras"/>
          </w:rPr>
        </w:pPr>
        <w:r>
          <w:rPr>
            <w:rStyle w:val="SayfaNumaras"/>
            <w:lang w:bidi="tr-TR"/>
          </w:rPr>
          <w:fldChar w:fldCharType="begin"/>
        </w:r>
        <w:r>
          <w:rPr>
            <w:rStyle w:val="SayfaNumaras"/>
            <w:lang w:bidi="tr-TR"/>
          </w:rPr>
          <w:instrText xml:space="preserve"> PAGE </w:instrText>
        </w:r>
        <w:r w:rsidR="00C20862">
          <w:rPr>
            <w:rStyle w:val="SayfaNumaras"/>
            <w:lang w:bidi="tr-TR"/>
          </w:rPr>
          <w:fldChar w:fldCharType="separate"/>
        </w:r>
        <w:r w:rsidR="00C20862">
          <w:rPr>
            <w:rStyle w:val="SayfaNumaras"/>
            <w:noProof/>
            <w:lang w:bidi="tr-TR"/>
          </w:rPr>
          <w:t>2</w:t>
        </w:r>
        <w:r>
          <w:rPr>
            <w:rStyle w:val="SayfaNumaras"/>
            <w:lang w:bidi="tr-TR"/>
          </w:rPr>
          <w:fldChar w:fldCharType="end"/>
        </w:r>
      </w:p>
    </w:sdtContent>
  </w:sdt>
  <w:p w14:paraId="152C4F12" w14:textId="77777777" w:rsidR="00E74B29" w:rsidRDefault="00E74B29" w:rsidP="006709F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441FF" w14:textId="77777777" w:rsidR="00E74B29" w:rsidRDefault="00E74B29" w:rsidP="006709F1">
    <w:pPr>
      <w:pStyle w:val="AltBilgi"/>
      <w:rPr>
        <w:rStyle w:val="SayfaNumaras"/>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2"/>
      <w:gridCol w:w="3235"/>
      <w:gridCol w:w="1078"/>
    </w:tblGrid>
    <w:tr w:rsidR="00E74B29" w14:paraId="30A29A36" w14:textId="77777777" w:rsidTr="006709F1">
      <w:tc>
        <w:tcPr>
          <w:tcW w:w="1079" w:type="dxa"/>
        </w:tcPr>
        <w:p w14:paraId="26E4858A" w14:textId="77777777" w:rsidR="00E74B29" w:rsidRPr="00E74B29" w:rsidRDefault="00E74B29" w:rsidP="006709F1">
          <w:pPr>
            <w:pStyle w:val="AltBilgi"/>
          </w:pPr>
        </w:p>
      </w:tc>
      <w:tc>
        <w:tcPr>
          <w:tcW w:w="5395" w:type="dxa"/>
        </w:tcPr>
        <w:p w14:paraId="27E3D7ED" w14:textId="72EF195A" w:rsidR="00E74B29" w:rsidRPr="00874FE7" w:rsidRDefault="00C20862" w:rsidP="006709F1">
          <w:pPr>
            <w:pStyle w:val="AltBilgi"/>
          </w:pPr>
          <w:r>
            <w:t>VERİ YAPILARI VİZE RAPORU</w:t>
          </w:r>
        </w:p>
      </w:tc>
      <w:tc>
        <w:tcPr>
          <w:tcW w:w="3237" w:type="dxa"/>
        </w:tcPr>
        <w:sdt>
          <w:sdtPr>
            <w:rPr>
              <w:rStyle w:val="SayfaNumaras"/>
            </w:rPr>
            <w:id w:val="-1206949233"/>
            <w:docPartObj>
              <w:docPartGallery w:val="Page Numbers (Bottom of Page)"/>
              <w:docPartUnique/>
            </w:docPartObj>
          </w:sdtPr>
          <w:sdtContent>
            <w:p w14:paraId="6ADF72F1" w14:textId="77777777" w:rsidR="00E74B29" w:rsidRPr="00E74B29" w:rsidRDefault="00E74B29" w:rsidP="006709F1">
              <w:pPr>
                <w:pStyle w:val="AltBilgi"/>
                <w:jc w:val="right"/>
              </w:pPr>
              <w:r w:rsidRPr="00E74B29">
                <w:rPr>
                  <w:lang w:bidi="tr-TR"/>
                </w:rPr>
                <w:t xml:space="preserve">SAYFA </w:t>
              </w:r>
              <w:r w:rsidRPr="00E74B29">
                <w:rPr>
                  <w:lang w:bidi="tr-TR"/>
                </w:rPr>
                <w:fldChar w:fldCharType="begin"/>
              </w:r>
              <w:r w:rsidRPr="00E74B29">
                <w:rPr>
                  <w:lang w:bidi="tr-TR"/>
                </w:rPr>
                <w:instrText xml:space="preserve"> PAGE </w:instrText>
              </w:r>
              <w:r w:rsidRPr="00E74B29">
                <w:rPr>
                  <w:lang w:bidi="tr-TR"/>
                </w:rPr>
                <w:fldChar w:fldCharType="separate"/>
              </w:r>
              <w:r w:rsidR="00837914">
                <w:rPr>
                  <w:noProof/>
                  <w:lang w:bidi="tr-TR"/>
                </w:rPr>
                <w:t>4</w:t>
              </w:r>
              <w:r w:rsidRPr="00E74B29">
                <w:rPr>
                  <w:lang w:bidi="tr-TR"/>
                </w:rPr>
                <w:fldChar w:fldCharType="end"/>
              </w:r>
            </w:p>
          </w:sdtContent>
        </w:sdt>
      </w:tc>
      <w:tc>
        <w:tcPr>
          <w:tcW w:w="1079" w:type="dxa"/>
        </w:tcPr>
        <w:p w14:paraId="19496B35" w14:textId="77777777" w:rsidR="00E74B29" w:rsidRPr="00E74B29" w:rsidRDefault="00E74B29" w:rsidP="006709F1">
          <w:pPr>
            <w:pStyle w:val="AltBilgi"/>
          </w:pPr>
        </w:p>
      </w:tc>
    </w:tr>
  </w:tbl>
  <w:p w14:paraId="6902C7CE" w14:textId="77777777" w:rsidR="00E74B29" w:rsidRDefault="00E74B29" w:rsidP="006709F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F60CC" w14:textId="77777777" w:rsidR="005F4CFD" w:rsidRDefault="005F4CFD" w:rsidP="00E74B29">
      <w:r>
        <w:separator/>
      </w:r>
    </w:p>
  </w:footnote>
  <w:footnote w:type="continuationSeparator" w:id="0">
    <w:p w14:paraId="57E58FB2" w14:textId="77777777" w:rsidR="005F4CFD" w:rsidRDefault="005F4CF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3604768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F63"/>
    <w:rsid w:val="000134F6"/>
    <w:rsid w:val="00032539"/>
    <w:rsid w:val="00086FA5"/>
    <w:rsid w:val="000E4641"/>
    <w:rsid w:val="00151F66"/>
    <w:rsid w:val="00177F8D"/>
    <w:rsid w:val="00185F4A"/>
    <w:rsid w:val="002B5F63"/>
    <w:rsid w:val="002D2200"/>
    <w:rsid w:val="0040564B"/>
    <w:rsid w:val="0048120C"/>
    <w:rsid w:val="004909D9"/>
    <w:rsid w:val="00521481"/>
    <w:rsid w:val="00574940"/>
    <w:rsid w:val="005F4CFD"/>
    <w:rsid w:val="00665110"/>
    <w:rsid w:val="006709F1"/>
    <w:rsid w:val="006C60E6"/>
    <w:rsid w:val="007A4821"/>
    <w:rsid w:val="007C1C3C"/>
    <w:rsid w:val="007C2235"/>
    <w:rsid w:val="00837914"/>
    <w:rsid w:val="00874FE7"/>
    <w:rsid w:val="008E4855"/>
    <w:rsid w:val="00952F7D"/>
    <w:rsid w:val="0095496A"/>
    <w:rsid w:val="009611A0"/>
    <w:rsid w:val="009A38BA"/>
    <w:rsid w:val="00B354E4"/>
    <w:rsid w:val="00B43E11"/>
    <w:rsid w:val="00BB00C0"/>
    <w:rsid w:val="00C20862"/>
    <w:rsid w:val="00C755AB"/>
    <w:rsid w:val="00CA0711"/>
    <w:rsid w:val="00D43125"/>
    <w:rsid w:val="00D66A3A"/>
    <w:rsid w:val="00DF198B"/>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7DA52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Balk1">
    <w:name w:val="heading 1"/>
    <w:basedOn w:val="Normal"/>
    <w:next w:val="Normal"/>
    <w:link w:val="Balk1Char"/>
    <w:qFormat/>
    <w:rsid w:val="00874FE7"/>
    <w:pPr>
      <w:jc w:val="center"/>
      <w:outlineLvl w:val="0"/>
    </w:pPr>
    <w:rPr>
      <w:rFonts w:asciiTheme="majorHAnsi" w:hAnsiTheme="majorHAnsi"/>
      <w:b/>
      <w:color w:val="476166" w:themeColor="accent1"/>
      <w:sz w:val="52"/>
      <w:szCs w:val="52"/>
    </w:rPr>
  </w:style>
  <w:style w:type="paragraph" w:styleId="Balk2">
    <w:name w:val="heading 2"/>
    <w:basedOn w:val="Normal"/>
    <w:next w:val="Normal"/>
    <w:link w:val="Balk2Char"/>
    <w:uiPriority w:val="1"/>
    <w:qFormat/>
    <w:rsid w:val="007A4821"/>
    <w:pPr>
      <w:spacing w:before="40"/>
      <w:jc w:val="center"/>
      <w:outlineLvl w:val="1"/>
    </w:pPr>
    <w:rPr>
      <w:b/>
      <w:sz w:val="48"/>
      <w:szCs w:val="48"/>
    </w:rPr>
  </w:style>
  <w:style w:type="paragraph" w:styleId="Balk3">
    <w:name w:val="heading 3"/>
    <w:basedOn w:val="Balk2"/>
    <w:next w:val="Normal"/>
    <w:link w:val="Balk3Char"/>
    <w:uiPriority w:val="2"/>
    <w:qFormat/>
    <w:rsid w:val="00874FE7"/>
    <w:pPr>
      <w:spacing w:after="240"/>
      <w:outlineLvl w:val="2"/>
    </w:pPr>
    <w:rPr>
      <w:b w:val="0"/>
      <w:sz w:val="36"/>
      <w:szCs w:val="36"/>
    </w:rPr>
  </w:style>
  <w:style w:type="paragraph" w:styleId="Balk4">
    <w:name w:val="heading 4"/>
    <w:basedOn w:val="Normal"/>
    <w:next w:val="Normal"/>
    <w:link w:val="Balk4Char"/>
    <w:uiPriority w:val="3"/>
    <w:qFormat/>
    <w:rsid w:val="00874FE7"/>
    <w:pPr>
      <w:jc w:val="center"/>
      <w:outlineLvl w:val="3"/>
    </w:pPr>
    <w:rPr>
      <w:rFonts w:asciiTheme="majorHAnsi" w:hAnsiTheme="majorHAnsi"/>
      <w:b/>
      <w:color w:val="476166" w:themeColor="accent1"/>
      <w:sz w:val="28"/>
      <w:szCs w:val="28"/>
    </w:rPr>
  </w:style>
  <w:style w:type="paragraph" w:styleId="Balk5">
    <w:name w:val="heading 5"/>
    <w:basedOn w:val="Normal"/>
    <w:next w:val="Normal"/>
    <w:link w:val="Balk5Char"/>
    <w:uiPriority w:val="4"/>
    <w:qFormat/>
    <w:rsid w:val="00874FE7"/>
    <w:pPr>
      <w:spacing w:before="240"/>
      <w:outlineLvl w:val="4"/>
    </w:pPr>
    <w:rPr>
      <w:rFonts w:asciiTheme="majorHAnsi" w:hAnsiTheme="majorHAnsi"/>
      <w:b/>
      <w:color w:val="476166" w:themeColor="accent1"/>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GrafikYerareti">
    <w:name w:val="Grafik Yer İşareti"/>
    <w:basedOn w:val="Normal"/>
    <w:uiPriority w:val="8"/>
    <w:qFormat/>
    <w:rsid w:val="00DF198B"/>
    <w:rPr>
      <w:sz w:val="10"/>
    </w:rPr>
  </w:style>
  <w:style w:type="paragraph" w:styleId="BalonMetni">
    <w:name w:val="Balloon Text"/>
    <w:basedOn w:val="Normal"/>
    <w:link w:val="BalonMetniChar"/>
    <w:uiPriority w:val="99"/>
    <w:semiHidden/>
    <w:rsid w:val="00DF198B"/>
    <w:rPr>
      <w:rFonts w:ascii="Times New Roman" w:hAnsi="Times New Roman" w:cs="Times New Roman"/>
      <w:sz w:val="18"/>
      <w:szCs w:val="18"/>
    </w:rPr>
  </w:style>
  <w:style w:type="character" w:customStyle="1" w:styleId="BalonMetniChar">
    <w:name w:val="Balon Metni Char"/>
    <w:basedOn w:val="VarsaylanParagrafYazTipi"/>
    <w:link w:val="BalonMetni"/>
    <w:uiPriority w:val="99"/>
    <w:semiHidden/>
    <w:rsid w:val="00874FE7"/>
    <w:rPr>
      <w:rFonts w:ascii="Times New Roman" w:hAnsi="Times New Roman" w:cs="Times New Roman"/>
      <w:sz w:val="18"/>
      <w:szCs w:val="18"/>
    </w:rPr>
  </w:style>
  <w:style w:type="table" w:styleId="TabloKlavuzu">
    <w:name w:val="Table Grid"/>
    <w:basedOn w:val="NormalTablo"/>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rsid w:val="00874FE7"/>
    <w:rPr>
      <w:rFonts w:asciiTheme="majorHAnsi" w:hAnsiTheme="majorHAnsi"/>
      <w:b/>
      <w:color w:val="476166" w:themeColor="accent1"/>
      <w:sz w:val="52"/>
      <w:szCs w:val="52"/>
    </w:rPr>
  </w:style>
  <w:style w:type="character" w:customStyle="1" w:styleId="Balk2Char">
    <w:name w:val="Başlık 2 Char"/>
    <w:basedOn w:val="VarsaylanParagrafYazTipi"/>
    <w:link w:val="Balk2"/>
    <w:uiPriority w:val="1"/>
    <w:rsid w:val="007A4821"/>
    <w:rPr>
      <w:b/>
      <w:sz w:val="48"/>
      <w:szCs w:val="48"/>
    </w:rPr>
  </w:style>
  <w:style w:type="character" w:customStyle="1" w:styleId="Balk3Char">
    <w:name w:val="Başlık 3 Char"/>
    <w:basedOn w:val="VarsaylanParagrafYazTipi"/>
    <w:link w:val="Balk3"/>
    <w:uiPriority w:val="2"/>
    <w:rsid w:val="00874FE7"/>
    <w:rPr>
      <w:sz w:val="36"/>
      <w:szCs w:val="36"/>
    </w:rPr>
  </w:style>
  <w:style w:type="character" w:customStyle="1" w:styleId="Balk4Char">
    <w:name w:val="Başlık 4 Char"/>
    <w:basedOn w:val="VarsaylanParagrafYazTipi"/>
    <w:link w:val="Balk4"/>
    <w:uiPriority w:val="3"/>
    <w:rsid w:val="00874FE7"/>
    <w:rPr>
      <w:rFonts w:asciiTheme="majorHAnsi" w:hAnsiTheme="majorHAnsi"/>
      <w:b/>
      <w:color w:val="476166" w:themeColor="accent1"/>
      <w:sz w:val="28"/>
      <w:szCs w:val="28"/>
    </w:rPr>
  </w:style>
  <w:style w:type="paragraph" w:customStyle="1" w:styleId="Metin">
    <w:name w:val="Metin"/>
    <w:basedOn w:val="Normal"/>
    <w:uiPriority w:val="5"/>
    <w:qFormat/>
    <w:rsid w:val="007A4821"/>
    <w:pPr>
      <w:spacing w:line="216" w:lineRule="auto"/>
    </w:pPr>
    <w:rPr>
      <w:sz w:val="28"/>
      <w:szCs w:val="28"/>
    </w:rPr>
  </w:style>
  <w:style w:type="paragraph" w:styleId="stBilgi">
    <w:name w:val="header"/>
    <w:basedOn w:val="AltBilgi"/>
    <w:link w:val="stBilgiChar"/>
    <w:uiPriority w:val="99"/>
    <w:semiHidden/>
    <w:rsid w:val="00E74B29"/>
    <w:rPr>
      <w:rFonts w:ascii="Georgia" w:hAnsi="Georgia"/>
    </w:rPr>
  </w:style>
  <w:style w:type="character" w:customStyle="1" w:styleId="stBilgiChar">
    <w:name w:val="Üst Bilgi Char"/>
    <w:basedOn w:val="VarsaylanParagrafYazTipi"/>
    <w:link w:val="stBilgi"/>
    <w:uiPriority w:val="99"/>
    <w:semiHidden/>
    <w:rsid w:val="00874FE7"/>
    <w:rPr>
      <w:rFonts w:ascii="Georgia" w:hAnsi="Georgia"/>
    </w:rPr>
  </w:style>
  <w:style w:type="paragraph" w:styleId="AltBilgi">
    <w:name w:val="footer"/>
    <w:basedOn w:val="Normal"/>
    <w:link w:val="AltBilgiChar"/>
    <w:uiPriority w:val="99"/>
    <w:rsid w:val="006709F1"/>
    <w:pPr>
      <w:tabs>
        <w:tab w:val="center" w:pos="4680"/>
        <w:tab w:val="right" w:pos="9360"/>
      </w:tabs>
    </w:pPr>
    <w:rPr>
      <w:rFonts w:asciiTheme="majorHAnsi" w:hAnsiTheme="majorHAnsi"/>
      <w:b/>
      <w:color w:val="476166" w:themeColor="accent1"/>
    </w:rPr>
  </w:style>
  <w:style w:type="character" w:customStyle="1" w:styleId="AltBilgiChar">
    <w:name w:val="Alt Bilgi Char"/>
    <w:basedOn w:val="VarsaylanParagrafYazTipi"/>
    <w:link w:val="AltBilgi"/>
    <w:uiPriority w:val="99"/>
    <w:rsid w:val="006709F1"/>
    <w:rPr>
      <w:rFonts w:asciiTheme="majorHAnsi" w:hAnsiTheme="majorHAnsi"/>
      <w:b/>
      <w:color w:val="476166" w:themeColor="accent1"/>
    </w:rPr>
  </w:style>
  <w:style w:type="character" w:styleId="SayfaNumaras">
    <w:name w:val="page number"/>
    <w:basedOn w:val="VarsaylanParagrafYazTipi"/>
    <w:uiPriority w:val="99"/>
    <w:semiHidden/>
    <w:rsid w:val="00E74B29"/>
  </w:style>
  <w:style w:type="character" w:customStyle="1" w:styleId="Balk5Char">
    <w:name w:val="Başlık 5 Char"/>
    <w:basedOn w:val="VarsaylanParagrafYazTipi"/>
    <w:link w:val="Balk5"/>
    <w:uiPriority w:val="4"/>
    <w:rsid w:val="00874FE7"/>
    <w:rPr>
      <w:rFonts w:asciiTheme="majorHAnsi" w:hAnsiTheme="majorHAnsi"/>
      <w:b/>
      <w:color w:val="476166" w:themeColor="accent1"/>
      <w:sz w:val="28"/>
      <w:szCs w:val="28"/>
    </w:rPr>
  </w:style>
  <w:style w:type="paragraph" w:styleId="Alnt">
    <w:name w:val="Quote"/>
    <w:basedOn w:val="Normal"/>
    <w:next w:val="Normal"/>
    <w:link w:val="AlntChar"/>
    <w:uiPriority w:val="6"/>
    <w:qFormat/>
    <w:rsid w:val="00874FE7"/>
    <w:rPr>
      <w:color w:val="476166" w:themeColor="accent1"/>
      <w:sz w:val="96"/>
      <w:szCs w:val="96"/>
    </w:rPr>
  </w:style>
  <w:style w:type="character" w:customStyle="1" w:styleId="AlntChar">
    <w:name w:val="Alıntı Char"/>
    <w:basedOn w:val="VarsaylanParagrafYazTipi"/>
    <w:link w:val="Alnt"/>
    <w:uiPriority w:val="6"/>
    <w:rsid w:val="00874FE7"/>
    <w:rPr>
      <w:color w:val="476166" w:themeColor="accent1"/>
      <w:sz w:val="96"/>
      <w:szCs w:val="96"/>
    </w:rPr>
  </w:style>
  <w:style w:type="character" w:styleId="YerTutucuMetni">
    <w:name w:val="Placeholder Text"/>
    <w:basedOn w:val="VarsaylanParagrafYazTipi"/>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lar\AppData\Roaming\Microsoft\Templates\Modern%20&#246;&#287;renci%20raporu.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F4C628FA07F4F7A9A49F4EF9D79D2D6"/>
        <w:category>
          <w:name w:val="Genel"/>
          <w:gallery w:val="placeholder"/>
        </w:category>
        <w:types>
          <w:type w:val="bbPlcHdr"/>
        </w:types>
        <w:behaviors>
          <w:behavior w:val="content"/>
        </w:behaviors>
        <w:guid w:val="{071E35AD-04BC-4959-BA4B-71515A95C810}"/>
      </w:docPartPr>
      <w:docPartBody>
        <w:p w:rsidR="00000000" w:rsidRDefault="00000000">
          <w:pPr>
            <w:pStyle w:val="6F4C628FA07F4F7A9A49F4EF9D79D2D6"/>
          </w:pPr>
          <w:r w:rsidRPr="007A4821">
            <w:rPr>
              <w:lang w:bidi="tr-TR"/>
            </w:rPr>
            <w:t>—</w:t>
          </w:r>
        </w:p>
      </w:docPartBody>
    </w:docPart>
    <w:docPart>
      <w:docPartPr>
        <w:name w:val="AF36DDE2AF674052BF02AF36D7711536"/>
        <w:category>
          <w:name w:val="Genel"/>
          <w:gallery w:val="placeholder"/>
        </w:category>
        <w:types>
          <w:type w:val="bbPlcHdr"/>
        </w:types>
        <w:behaviors>
          <w:behavior w:val="content"/>
        </w:behaviors>
        <w:guid w:val="{D26108CD-8AE7-40C1-9335-C67A4EF4CB4E}"/>
      </w:docPartPr>
      <w:docPartBody>
        <w:p w:rsidR="00000000" w:rsidRDefault="00000000">
          <w:pPr>
            <w:pStyle w:val="AF36DDE2AF674052BF02AF36D7711536"/>
          </w:pPr>
          <w:r w:rsidRPr="007A4821">
            <w:rPr>
              <w:lang w:bidi="tr-TR"/>
            </w:rPr>
            <w:t>—</w:t>
          </w:r>
        </w:p>
      </w:docPartBody>
    </w:docPart>
    <w:docPart>
      <w:docPartPr>
        <w:name w:val="507F19D20828464CB7BB6F0FDDF3680A"/>
        <w:category>
          <w:name w:val="Genel"/>
          <w:gallery w:val="placeholder"/>
        </w:category>
        <w:types>
          <w:type w:val="bbPlcHdr"/>
        </w:types>
        <w:behaviors>
          <w:behavior w:val="content"/>
        </w:behaviors>
        <w:guid w:val="{34F355F8-664F-457E-BB66-9D8E0AF3A528}"/>
      </w:docPartPr>
      <w:docPartBody>
        <w:p w:rsidR="00000000" w:rsidRDefault="00000000">
          <w:pPr>
            <w:pStyle w:val="507F19D20828464CB7BB6F0FDDF3680A"/>
          </w:pPr>
          <w:r w:rsidRPr="007A4821">
            <w:rPr>
              <w:lang w:bidi="tr-TR"/>
            </w:rPr>
            <w:t>YÖNERGELER</w:t>
          </w:r>
        </w:p>
      </w:docPartBody>
    </w:docPart>
    <w:docPart>
      <w:docPartPr>
        <w:name w:val="56AE281D4AD9495CB66C645DC324EEDB"/>
        <w:category>
          <w:name w:val="Genel"/>
          <w:gallery w:val="placeholder"/>
        </w:category>
        <w:types>
          <w:type w:val="bbPlcHdr"/>
        </w:types>
        <w:behaviors>
          <w:behavior w:val="content"/>
        </w:behaviors>
        <w:guid w:val="{7CCBD325-AE70-4F93-A912-E74174BEB899}"/>
      </w:docPartPr>
      <w:docPartBody>
        <w:p w:rsidR="00000000" w:rsidRDefault="00000000">
          <w:pPr>
            <w:pStyle w:val="56AE281D4AD9495CB66C645DC324EEDB"/>
          </w:pPr>
          <w:r w:rsidRPr="007A4821">
            <w:rPr>
              <w:lang w:bidi="tr-TR"/>
            </w:rPr>
            <w:t>SÜREÇ</w:t>
          </w:r>
        </w:p>
      </w:docPartBody>
    </w:docPart>
    <w:docPart>
      <w:docPartPr>
        <w:name w:val="005DDA00626443B4AE99A44CB59CEF22"/>
        <w:category>
          <w:name w:val="Genel"/>
          <w:gallery w:val="placeholder"/>
        </w:category>
        <w:types>
          <w:type w:val="bbPlcHdr"/>
        </w:types>
        <w:behaviors>
          <w:behavior w:val="content"/>
        </w:behaviors>
        <w:guid w:val="{C44C938C-98EF-4442-AB85-E165B67AC5AD}"/>
      </w:docPartPr>
      <w:docPartBody>
        <w:p w:rsidR="00000000" w:rsidRDefault="00C910FE" w:rsidP="00C910FE">
          <w:pPr>
            <w:pStyle w:val="005DDA00626443B4AE99A44CB59CEF22"/>
          </w:pPr>
          <w:r w:rsidRPr="007A4821">
            <w:rPr>
              <w:lang w:bidi="tr-TR"/>
            </w:rPr>
            <w:t>SÜREÇ</w:t>
          </w:r>
        </w:p>
      </w:docPartBody>
    </w:docPart>
    <w:docPart>
      <w:docPartPr>
        <w:name w:val="F7A1B78084AB4DAC8B91A1F7AAF638F4"/>
        <w:category>
          <w:name w:val="Genel"/>
          <w:gallery w:val="placeholder"/>
        </w:category>
        <w:types>
          <w:type w:val="bbPlcHdr"/>
        </w:types>
        <w:behaviors>
          <w:behavior w:val="content"/>
        </w:behaviors>
        <w:guid w:val="{3EA831D7-34BB-4F85-BA66-A1EA685A3957}"/>
      </w:docPartPr>
      <w:docPartBody>
        <w:p w:rsidR="00000000" w:rsidRDefault="00C910FE" w:rsidP="00C910FE">
          <w:pPr>
            <w:pStyle w:val="F7A1B78084AB4DAC8B91A1F7AAF638F4"/>
          </w:pPr>
          <w:r w:rsidRPr="007A4821">
            <w:rPr>
              <w:lang w:bidi="tr-TR"/>
            </w:rPr>
            <w:t>SÜREÇ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A2"/>
    <w:family w:val="roman"/>
    <w:pitch w:val="variable"/>
    <w:sig w:usb0="00000287" w:usb1="00000000" w:usb2="00000000" w:usb3="00000000" w:csb0="0000009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A2"/>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FE"/>
    <w:rsid w:val="0095246E"/>
    <w:rsid w:val="00C910F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1A6B38D3E9B144B6AD601F8594986E3E">
    <w:name w:val="1A6B38D3E9B144B6AD601F8594986E3E"/>
  </w:style>
  <w:style w:type="paragraph" w:customStyle="1" w:styleId="8CEFCA22AC44415C9D807A85F810732B">
    <w:name w:val="8CEFCA22AC44415C9D807A85F810732B"/>
  </w:style>
  <w:style w:type="paragraph" w:customStyle="1" w:styleId="61415EAEB8194D87BE510CC681997538">
    <w:name w:val="61415EAEB8194D87BE510CC681997538"/>
  </w:style>
  <w:style w:type="paragraph" w:customStyle="1" w:styleId="6F4C628FA07F4F7A9A49F4EF9D79D2D6">
    <w:name w:val="6F4C628FA07F4F7A9A49F4EF9D79D2D6"/>
  </w:style>
  <w:style w:type="paragraph" w:customStyle="1" w:styleId="C1C5080DF43A42C585C54F63A295C86F">
    <w:name w:val="C1C5080DF43A42C585C54F63A295C86F"/>
  </w:style>
  <w:style w:type="paragraph" w:customStyle="1" w:styleId="AF36DDE2AF674052BF02AF36D7711536">
    <w:name w:val="AF36DDE2AF674052BF02AF36D7711536"/>
  </w:style>
  <w:style w:type="paragraph" w:customStyle="1" w:styleId="8AD2436DACF04C3B9C1235503A57FFC5">
    <w:name w:val="8AD2436DACF04C3B9C1235503A57FFC5"/>
  </w:style>
  <w:style w:type="paragraph" w:customStyle="1" w:styleId="507F19D20828464CB7BB6F0FDDF3680A">
    <w:name w:val="507F19D20828464CB7BB6F0FDDF3680A"/>
  </w:style>
  <w:style w:type="paragraph" w:customStyle="1" w:styleId="Metin">
    <w:name w:val="Metin"/>
    <w:basedOn w:val="Normal"/>
    <w:uiPriority w:val="5"/>
    <w:qFormat/>
    <w:pPr>
      <w:spacing w:after="0" w:line="216" w:lineRule="auto"/>
    </w:pPr>
    <w:rPr>
      <w:rFonts w:eastAsiaTheme="minorHAnsi"/>
      <w:sz w:val="28"/>
      <w:szCs w:val="28"/>
      <w:lang w:eastAsia="en-US"/>
    </w:rPr>
  </w:style>
  <w:style w:type="paragraph" w:customStyle="1" w:styleId="358B453303F541B99747665F799C11A8">
    <w:name w:val="358B453303F541B99747665F799C11A8"/>
  </w:style>
  <w:style w:type="paragraph" w:customStyle="1" w:styleId="56AE281D4AD9495CB66C645DC324EEDB">
    <w:name w:val="56AE281D4AD9495CB66C645DC324EEDB"/>
  </w:style>
  <w:style w:type="paragraph" w:customStyle="1" w:styleId="6D8B3E21D11145AE93ACAAED6B0E302D">
    <w:name w:val="6D8B3E21D11145AE93ACAAED6B0E302D"/>
  </w:style>
  <w:style w:type="paragraph" w:customStyle="1" w:styleId="BB88CA21ECB04EA4AE1B63014F02E140">
    <w:name w:val="BB88CA21ECB04EA4AE1B63014F02E140"/>
  </w:style>
  <w:style w:type="paragraph" w:customStyle="1" w:styleId="BEF814615C214342B93CB637350888C9">
    <w:name w:val="BEF814615C214342B93CB637350888C9"/>
  </w:style>
  <w:style w:type="paragraph" w:customStyle="1" w:styleId="1C66F12DBA9B43D78E5E9CBB177F41EE">
    <w:name w:val="1C66F12DBA9B43D78E5E9CBB177F41EE"/>
  </w:style>
  <w:style w:type="paragraph" w:customStyle="1" w:styleId="4AD80485D4D541EEBE3179A5EB6AD750">
    <w:name w:val="4AD80485D4D541EEBE3179A5EB6AD750"/>
  </w:style>
  <w:style w:type="paragraph" w:customStyle="1" w:styleId="91D8C3B0C4F4468785744DE8B3F6A07A">
    <w:name w:val="91D8C3B0C4F4468785744DE8B3F6A07A"/>
  </w:style>
  <w:style w:type="paragraph" w:customStyle="1" w:styleId="3DDA46EC07F242D2956FB0457A30C164">
    <w:name w:val="3DDA46EC07F242D2956FB0457A30C164"/>
    <w:rsid w:val="00C910FE"/>
  </w:style>
  <w:style w:type="paragraph" w:customStyle="1" w:styleId="8F5C70D5A4804C7497981D9460D56A15">
    <w:name w:val="8F5C70D5A4804C7497981D9460D56A15"/>
    <w:rsid w:val="00C910FE"/>
  </w:style>
  <w:style w:type="paragraph" w:customStyle="1" w:styleId="2200332333DB4F069D2AB7445DD4A2AF">
    <w:name w:val="2200332333DB4F069D2AB7445DD4A2AF"/>
    <w:rsid w:val="00C910FE"/>
  </w:style>
  <w:style w:type="paragraph" w:customStyle="1" w:styleId="12D8E7CA6C6F400D95A7E94390FB974E">
    <w:name w:val="12D8E7CA6C6F400D95A7E94390FB974E"/>
    <w:rsid w:val="00C910FE"/>
  </w:style>
  <w:style w:type="paragraph" w:customStyle="1" w:styleId="463D053A9DD44CA5AA200253CE4B0B0B">
    <w:name w:val="463D053A9DD44CA5AA200253CE4B0B0B"/>
    <w:rsid w:val="00C910FE"/>
  </w:style>
  <w:style w:type="paragraph" w:customStyle="1" w:styleId="6BD37F64B63D448BA3FEF3B55ACDFD89">
    <w:name w:val="6BD37F64B63D448BA3FEF3B55ACDFD89"/>
    <w:rsid w:val="00C910FE"/>
  </w:style>
  <w:style w:type="paragraph" w:customStyle="1" w:styleId="005DDA00626443B4AE99A44CB59CEF22">
    <w:name w:val="005DDA00626443B4AE99A44CB59CEF22"/>
    <w:rsid w:val="00C910FE"/>
  </w:style>
  <w:style w:type="paragraph" w:customStyle="1" w:styleId="F7A1B78084AB4DAC8B91A1F7AAF638F4">
    <w:name w:val="F7A1B78084AB4DAC8B91A1F7AAF638F4"/>
    <w:rsid w:val="00C910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öğrenci raporu.dotx</Template>
  <TotalTime>0</TotalTime>
  <Pages>7</Pages>
  <Words>747</Words>
  <Characters>4264</Characters>
  <Application>Microsoft Office Word</Application>
  <DocSecurity>0</DocSecurity>
  <Lines>35</Lines>
  <Paragraphs>10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2023-04-09T19:58:00Z</dcterms:created>
  <dcterms:modified xsi:type="dcterms:W3CDTF">2023-04-09T21:14:00Z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